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nts/font8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汉仪粗黑简" w:hAnsi="汉仪粗黑简" w:eastAsia="汉仪粗黑简" w:cs="汉仪粗黑简"/>
          <w:b/>
          <w:bCs/>
          <w:color w:val="2DA2BF"/>
          <w:spacing w:val="17"/>
          <w:sz w:val="44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paragraph">
                  <wp:posOffset>3592195</wp:posOffset>
                </wp:positionV>
                <wp:extent cx="7000240" cy="3594735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240" cy="3594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="420" w:leftChars="0" w:hanging="420" w:firstLineChars="0"/>
                              <w:jc w:val="left"/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掌握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  <w:t>软件测试理论知识，熟悉测试流程，根据需求规格说明书编写测试用例，写测试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日报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  <w:t>，测试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总结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  <w:t>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  <w:t>Linux操作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系统，熟练掌握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Linux的常用命令，能够在服务端查看分析日志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了解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  <w:t>Docker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  <w:t>的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  <w:t>使用，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Docker的常用命令，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  <w:t>能够独立使用Docker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  <w:t>搭建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testlink测试用例管理平台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="420" w:leftChars="0" w:hanging="420" w:firstLineChars="0"/>
                              <w:jc w:val="left"/>
                              <w:rPr>
                                <w:rFonts w:cs="宋体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  <w:t>熟悉MySQL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数据库，能够熟练使用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SQL语句进行增、删、改、查操作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  <w:t>熟悉Python编程语言，有一定的代码阅读能力和脚本编写能力；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  <w:t>熟悉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项目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  <w:t>管理工具SVN及Git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Jira</w:t>
                            </w:r>
                            <w:r>
                              <w:rPr>
                                <w:rFonts w:hint="eastAsia" w:cs="宋体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；</w:t>
                            </w:r>
                            <w:r>
                              <w:rPr>
                                <w:rFonts w:hint="eastAsia" w:cs="宋体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可熟练使用协助工具</w:t>
                            </w:r>
                            <w:r>
                              <w:rPr>
                                <w:rFonts w:hint="eastAsia" w:cs="宋体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  <w:t>SecureCRT</w:t>
                            </w:r>
                            <w:r>
                              <w:rPr>
                                <w:rFonts w:hint="eastAsia" w:cs="宋体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,MobaXterm</w:t>
                            </w:r>
                            <w:r>
                              <w:rPr>
                                <w:rFonts w:hint="eastAsia" w:cs="宋体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  <w:t>，Xmind及Navicat等；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了解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  <w:t>自动化测试工具Selenium，可进行元素定位及断言设置，可以编写Web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UI自动化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  <w:t>测试脚本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了解使用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Fiddler，开发者工具抓包获取数据，分析定位Bug；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="420" w:leftChars="0" w:hanging="420" w:firstLineChars="0"/>
                              <w:jc w:val="left"/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  <w:t>接口测试工具Postman，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Jmeter。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  <w:t>能够根据接口需求文档利用Postman进行接口测试，可利用工具对一部分能批量执行的接口测试用例进行接口自动化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left="420" w:leftChars="0" w:hanging="420" w:firstLineChars="0"/>
                              <w:jc w:val="left"/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>熟悉使用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monkey工具，adb命令进行App稳定性测试；了解Python+appium+selenium进行自动化测试。</w:t>
                            </w:r>
                          </w:p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Cambria" w:hAnsi="Cambria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Cambria" w:hAnsi="Cambria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65pt;margin-top:282.85pt;height:283.05pt;width:551.2pt;z-index:251668480;mso-width-relative:page;mso-height-relative:page;" filled="f" stroked="f" coordsize="21600,21600" o:gfxdata="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On3Pd4AAAANAQAADwAAAAAAAAABACAAAAAi&#10;AAAAZHJzL2Rvd25yZXYueG1sUEsBAhQAFAAAAAgAh07iQJoOpwM9AgAAaw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500" w:lineRule="exact"/>
                        <w:ind w:left="420" w:leftChars="0" w:hanging="420" w:firstLineChars="0"/>
                        <w:jc w:val="left"/>
                        <w:rPr>
                          <w:rFonts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掌握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  <w:t>软件测试理论知识，熟悉测试流程，根据需求规格说明书编写测试用例，写测试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日报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  <w:t>，测试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总结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  <w:t>等；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500" w:lineRule="exact"/>
                        <w:ind w:left="420" w:leftChars="0" w:hanging="420" w:firstLineChars="0"/>
                        <w:jc w:val="left"/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熟悉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  <w:t>Linux操作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系统，熟练掌握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Linux的常用命令，能够在服务端查看分析日志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500" w:lineRule="exact"/>
                        <w:ind w:left="420" w:leftChars="0" w:hanging="420" w:firstLineChars="0"/>
                        <w:jc w:val="left"/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了解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  <w:t>Docker</w:t>
                      </w:r>
                      <w:r>
                        <w:rPr>
                          <w:rFonts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  <w:t>的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  <w:t>使用，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熟悉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Docker的常用命令，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  <w:t>能够独立使用Docker</w:t>
                      </w:r>
                      <w:r>
                        <w:rPr>
                          <w:rFonts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  <w:t>搭建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testlink测试用例管理平台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500" w:lineRule="exact"/>
                        <w:ind w:left="420" w:leftChars="0" w:hanging="420" w:firstLineChars="0"/>
                        <w:jc w:val="left"/>
                        <w:rPr>
                          <w:rFonts w:cs="宋体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  <w:t>熟悉MySQL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数据库，能够熟练使用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SQL语句进行增、删、改、查操作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500" w:lineRule="exact"/>
                        <w:ind w:left="420" w:leftChars="0" w:hanging="420" w:firstLineChars="0"/>
                        <w:jc w:val="left"/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  <w:t>熟悉Python编程语言，有一定的代码阅读能力和脚本编写能力；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500" w:lineRule="exact"/>
                        <w:ind w:left="420" w:leftChars="0" w:hanging="420" w:firstLineChars="0"/>
                        <w:jc w:val="left"/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  <w:t>熟悉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项目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  <w:t>管理工具SVN及Git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Jira</w:t>
                      </w:r>
                      <w:r>
                        <w:rPr>
                          <w:rFonts w:hint="eastAsia" w:cs="宋体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；</w:t>
                      </w:r>
                      <w:r>
                        <w:rPr>
                          <w:rFonts w:hint="eastAsia" w:cs="宋体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可熟练使用协助工具</w:t>
                      </w:r>
                      <w:r>
                        <w:rPr>
                          <w:rFonts w:hint="eastAsia" w:cs="宋体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  <w:t>SecureCRT</w:t>
                      </w:r>
                      <w:r>
                        <w:rPr>
                          <w:rFonts w:hint="eastAsia" w:cs="宋体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,MobaXterm</w:t>
                      </w:r>
                      <w:r>
                        <w:rPr>
                          <w:rFonts w:hint="eastAsia" w:cs="宋体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  <w:t>，Xmind及Navicat等；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500" w:lineRule="exact"/>
                        <w:ind w:left="420" w:leftChars="0" w:hanging="420" w:firstLineChars="0"/>
                        <w:jc w:val="left"/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了解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  <w:t>自动化测试工具Selenium，可进行元素定位及断言设置，可以编写Web</w:t>
                      </w:r>
                      <w:r>
                        <w:rPr>
                          <w:rFonts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  <w:t xml:space="preserve"> UI自动化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  <w:t>测试脚本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500" w:lineRule="exact"/>
                        <w:ind w:left="420" w:leftChars="0" w:hanging="420" w:firstLineChars="0"/>
                        <w:jc w:val="left"/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了解使用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Fiddler，开发者工具抓包获取数据，分析定位Bug；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500" w:lineRule="exact"/>
                        <w:ind w:left="420" w:leftChars="0" w:hanging="420" w:firstLineChars="0"/>
                        <w:jc w:val="left"/>
                        <w:rPr>
                          <w:rFonts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熟悉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  <w:t>接口测试工具Postman，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Jmeter。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  <w:t>能够根据接口需求文档利用Postman进行接口测试，可利用工具对一部分能批量执行的接口测试用例进行接口自动化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500" w:lineRule="exact"/>
                        <w:ind w:left="420" w:leftChars="0" w:hanging="420" w:firstLineChars="0"/>
                        <w:jc w:val="left"/>
                        <w:rPr>
                          <w:rFonts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>熟悉使用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monkey工具，adb命令进行App稳定性测试；了解Python+appium+selenium进行自动化测试。</w:t>
                      </w:r>
                    </w:p>
                    <w:p>
                      <w:pPr>
                        <w:spacing w:line="500" w:lineRule="exact"/>
                        <w:jc w:val="left"/>
                        <w:rPr>
                          <w:rFonts w:ascii="Cambria" w:hAnsi="Cambria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>
                      <w:pPr>
                        <w:spacing w:line="500" w:lineRule="exact"/>
                        <w:jc w:val="left"/>
                        <w:rPr>
                          <w:rFonts w:ascii="Cambria" w:hAnsi="Cambria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3307080</wp:posOffset>
                </wp:positionV>
                <wp:extent cx="6908165" cy="394970"/>
                <wp:effectExtent l="6350" t="6350" r="38735" b="1778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165" cy="394970"/>
                          <a:chOff x="1586" y="4323"/>
                          <a:chExt cx="10879" cy="622"/>
                        </a:xfrm>
                      </wpg:grpSpPr>
                      <wps:wsp>
                        <wps:cNvPr id="71" name="直接连接符 58"/>
                        <wps:cNvCnPr/>
                        <wps:spPr>
                          <a:xfrm>
                            <a:off x="3223" y="4641"/>
                            <a:ext cx="924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2" name="组合 57"/>
                        <wpg:cNvGrpSpPr/>
                        <wpg:grpSpPr>
                          <a:xfrm>
                            <a:off x="1586" y="4323"/>
                            <a:ext cx="1628" cy="622"/>
                            <a:chOff x="999" y="4678"/>
                            <a:chExt cx="1628" cy="622"/>
                          </a:xfrm>
                        </wpg:grpSpPr>
                        <wps:wsp>
                          <wps:cNvPr id="75" name="圆角矩形 53"/>
                          <wps:cNvSpPr/>
                          <wps:spPr>
                            <a:xfrm>
                              <a:off x="999" y="4678"/>
                              <a:ext cx="1629" cy="622"/>
                            </a:xfrm>
                            <a:prstGeom prst="roundRect">
                              <a:avLst>
                                <a:gd name="adj" fmla="val 7329"/>
                              </a:avLst>
                            </a:prstGeom>
                            <a:solidFill>
                              <a:srgbClr val="E7E7E7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6" name="圆角矩形 52"/>
                          <wps:cNvSpPr/>
                          <wps:spPr>
                            <a:xfrm>
                              <a:off x="1089" y="4780"/>
                              <a:ext cx="1448" cy="418"/>
                            </a:xfrm>
                            <a:prstGeom prst="roundRect">
                              <a:avLst>
                                <a:gd name="adj" fmla="val 732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>
                              <a:outerShdw blurRad="635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7" name="文本框 56"/>
                          <wps:cNvSpPr txBox="1"/>
                          <wps:spPr>
                            <a:xfrm>
                              <a:off x="1106" y="4791"/>
                              <a:ext cx="1414" cy="3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exact"/>
                                  <w:rPr>
                                    <w:rFonts w:ascii="小米兰亭" w:eastAsia="小米兰亭"/>
                                    <w:b/>
                                    <w:bCs/>
                                    <w:color w:val="595959" w:themeColor="text1" w:themeTint="A6"/>
                                    <w:spacing w:val="17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小米兰亭" w:eastAsia="小米兰亭"/>
                                    <w:b/>
                                    <w:bCs/>
                                    <w:color w:val="595959" w:themeColor="text1" w:themeTint="A6"/>
                                    <w:spacing w:val="17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05pt;margin-top:260.4pt;height:31.1pt;width:543.95pt;z-index:251660288;mso-width-relative:page;mso-height-relative:page;" coordorigin="1586,4323" coordsize="10879,622" o:gfxdata="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">
                <o:lock v:ext="edit" aspectratio="f"/>
                <v:line id="直接连接符 58" o:spid="_x0000_s1026" o:spt="20" style="position:absolute;left:3223;top:4641;height:0;width:9242;" filled="f" stroked="t" coordsize="21600,21600" o:gfxdata="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1M4e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808080 [1629]" miterlimit="8" joinstyle="miter" endarrow="diamond"/>
                  <v:imagedata o:title=""/>
                  <o:lock v:ext="edit" aspectratio="f"/>
                </v:line>
                <v:group id="组合 57" o:spid="_x0000_s1026" o:spt="203" style="position:absolute;left:1586;top:4323;height:622;width:1628;" coordorigin="999,4678" coordsize="1628,622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53" o:spid="_x0000_s1026" o:spt="2" style="position:absolute;left:999;top:4678;height:622;width:1629;v-text-anchor:middle;" fillcolor="#E7E7E7" filled="t" stroked="t" coordsize="21600,21600" arcsize="0.073287037037037" o:gfxdata="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Y8dQ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oundrect>
                  <v:roundrect id="圆角矩形 52" o:spid="_x0000_s1026" o:spt="2" style="position:absolute;left:1089;top:4780;height:418;width:1448;v-text-anchor:middle;" fillcolor="#FFFFFF [3212]" filled="t" stroked="t" coordsize="21600,21600" arcsize="0.073287037037037" o:gfxdata="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qJzz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shadow on="t" color="#000000" opacity="26214f" offset="0pt,0pt" origin="0f,0f" matrix="65536f,0f,0f,65536f"/>
                  </v:roundrect>
                  <v:shape id="文本框 56" o:spid="_x0000_s1026" o:spt="202" type="#_x0000_t202" style="position:absolute;left:1106;top:4791;height:396;width:1414;v-text-anchor:middle;" filled="f" stroked="f" coordsize="21600,21600" o:gfxdata="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OgGb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exact"/>
                            <w:rPr>
                              <w:rFonts w:ascii="小米兰亭" w:eastAsia="小米兰亭"/>
                              <w:b/>
                              <w:bCs/>
                              <w:color w:val="595959" w:themeColor="text1" w:themeTint="A6"/>
                              <w:spacing w:val="17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小米兰亭" w:eastAsia="小米兰亭"/>
                              <w:b/>
                              <w:bCs/>
                              <w:color w:val="595959" w:themeColor="text1" w:themeTint="A6"/>
                              <w:spacing w:val="17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专业技能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 w:ascii="汉仪粗黑简" w:hAnsi="汉仪粗黑简" w:eastAsia="汉仪粗黑简" w:cs="汉仪粗黑简"/>
          <w:b/>
          <w:bCs/>
          <w:color w:val="2DA2BF"/>
          <w:spacing w:val="17"/>
          <w:sz w:val="44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7586980</wp:posOffset>
                </wp:positionV>
                <wp:extent cx="6848475" cy="4031615"/>
                <wp:effectExtent l="0" t="0" r="0" b="762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4031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rFonts w:ascii="汉仪劲楷简" w:hAnsi="汉仪劲楷简" w:eastAsia="汉仪劲楷简" w:cs="汉仪劲楷简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小米兰亭" w:eastAsia="小米兰亭"/>
                                <w:b/>
                                <w:bCs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小米兰亭" w:eastAsia="小米兰亭"/>
                                <w:b/>
                                <w:bCs/>
                                <w:sz w:val="21"/>
                                <w:szCs w:val="21"/>
                              </w:rPr>
                              <w:t>021.07-2022.07               亚信</w:t>
                            </w:r>
                            <w:r>
                              <w:rPr>
                                <w:rFonts w:hint="eastAsia" w:ascii="小米兰亭" w:eastAsia="小米兰亭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科技（中国）有限公司 </w:t>
                            </w:r>
                            <w:r>
                              <w:rPr>
                                <w:rFonts w:ascii="小米兰亭" w:eastAsia="小米兰亭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                           软件</w:t>
                            </w:r>
                            <w:r>
                              <w:rPr>
                                <w:rFonts w:hint="eastAsia" w:ascii="小米兰亭" w:eastAsia="小米兰亭"/>
                                <w:b/>
                                <w:bCs/>
                                <w:sz w:val="21"/>
                                <w:szCs w:val="21"/>
                              </w:rPr>
                              <w:t>测试实习生</w:t>
                            </w:r>
                            <w:r>
                              <w:rPr>
                                <w:rFonts w:hint="eastAsia" w:ascii="汉仪劲楷简" w:hAnsi="汉仪劲楷简" w:eastAsia="汉仪劲楷简" w:cs="汉仪劲楷简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b/>
                                <w:bCs/>
                                <w:sz w:val="21"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</w:rPr>
                              <w:t>：信部落OA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  <w:t>系统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</w:rPr>
                              <w:t>（Web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  <w:t>端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b/>
                                <w:bCs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b/>
                                <w:bCs/>
                                <w:sz w:val="21"/>
                                <w:szCs w:val="21"/>
                              </w:rPr>
                              <w:t>介绍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</w:rPr>
                              <w:t>：该系统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  <w:t>提供安全、高效、内容永久留存的工作沟通解决方案，聊工作更简单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</w:rPr>
                              <w:t>；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  <w:t>提供定制化的企业OA办公应用，支持企业自有OA系统的移动化接入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</w:rPr>
                              <w:t>；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  <w:t>提供企业数字化运营所需的数据采集、大数据处理与数据可视化的经营管理平台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</w:rPr>
                              <w:t>；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  <w:t>提供专业的企业内媒体内容平台和统一内容发布平台，汇集企业内外的资讯消息，向员工精准推送最具影响价值的内容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</w:rPr>
                              <w:t>。主要模块有：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lang w:eastAsia="zh-CN"/>
                              </w:rPr>
                              <w:t>应用（内网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  <w:t>VPN，报销，会议，休假等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lang w:eastAsia="zh-CN"/>
                              </w:rPr>
                              <w:t>），同事圈，积分商城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</w:rPr>
                              <w:t>和我的等模块。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小米兰亭" w:eastAsia="小米兰亭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500" w:lineRule="exact"/>
                              <w:rPr>
                                <w:rFonts w:ascii="小米兰亭" w:eastAsia="小米兰亭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500" w:lineRule="exact"/>
                              <w:rPr>
                                <w:rFonts w:ascii="小米兰亭" w:eastAsia="小米兰亭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500" w:lineRule="exact"/>
                              <w:rPr>
                                <w:rFonts w:ascii="小米兰亭" w:eastAsia="小米兰亭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85pt;margin-top:597.4pt;height:317.45pt;width:539.25pt;z-index:251662336;mso-width-relative:page;mso-height-relative:page;" filled="f" stroked="f" coordsize="21600,21600" o:gfxdata="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mRsKYt0AAAAOAQAADwAAAAAAAAABACAAAAAi&#10;AAAAZHJzL2Rvd25yZXYueG1sUEsBAhQAFAAAAAgAh07iQA9eAdQ+AgAAa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rPr>
                          <w:rFonts w:ascii="汉仪劲楷简" w:hAnsi="汉仪劲楷简" w:eastAsia="汉仪劲楷简" w:cs="汉仪劲楷简"/>
                          <w:b/>
                          <w:bCs/>
                        </w:rPr>
                      </w:pPr>
                      <w:r>
                        <w:rPr>
                          <w:rFonts w:hint="eastAsia" w:ascii="小米兰亭" w:eastAsia="小米兰亭"/>
                          <w:b/>
                          <w:bCs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小米兰亭" w:eastAsia="小米兰亭"/>
                          <w:b/>
                          <w:bCs/>
                          <w:sz w:val="21"/>
                          <w:szCs w:val="21"/>
                        </w:rPr>
                        <w:t>021.07-2022.07               亚信</w:t>
                      </w:r>
                      <w:r>
                        <w:rPr>
                          <w:rFonts w:hint="eastAsia" w:ascii="小米兰亭" w:eastAsia="小米兰亭"/>
                          <w:b/>
                          <w:bCs/>
                          <w:sz w:val="21"/>
                          <w:szCs w:val="21"/>
                        </w:rPr>
                        <w:t xml:space="preserve">科技（中国）有限公司 </w:t>
                      </w:r>
                      <w:r>
                        <w:rPr>
                          <w:rFonts w:ascii="小米兰亭" w:eastAsia="小米兰亭"/>
                          <w:b/>
                          <w:bCs/>
                          <w:sz w:val="21"/>
                          <w:szCs w:val="21"/>
                        </w:rPr>
                        <w:t xml:space="preserve">                            软件</w:t>
                      </w:r>
                      <w:r>
                        <w:rPr>
                          <w:rFonts w:hint="eastAsia" w:ascii="小米兰亭" w:eastAsia="小米兰亭"/>
                          <w:b/>
                          <w:bCs/>
                          <w:sz w:val="21"/>
                          <w:szCs w:val="21"/>
                        </w:rPr>
                        <w:t>测试实习生</w:t>
                      </w:r>
                      <w:r>
                        <w:rPr>
                          <w:rFonts w:hint="eastAsia" w:ascii="汉仪劲楷简" w:hAnsi="汉仪劲楷简" w:eastAsia="汉仪劲楷简" w:cs="汉仪劲楷简"/>
                          <w:b/>
                          <w:bCs/>
                        </w:rPr>
                        <w:t xml:space="preserve"> </w:t>
                      </w:r>
                    </w:p>
                    <w:p>
                      <w:pPr>
                        <w:spacing w:line="500" w:lineRule="exact"/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b/>
                          <w:bCs/>
                          <w:sz w:val="21"/>
                          <w:szCs w:val="21"/>
                        </w:rPr>
                        <w:t>项目名称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</w:rPr>
                        <w:t>：信部落OA</w:t>
                      </w:r>
                      <w:r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  <w:t>系统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</w:rPr>
                        <w:t>（Web</w:t>
                      </w:r>
                      <w:r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  <w:t>端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</w:rPr>
                        <w:t>）</w:t>
                      </w:r>
                    </w:p>
                    <w:p>
                      <w:pPr>
                        <w:spacing w:line="500" w:lineRule="exact"/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b/>
                          <w:bCs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asciiTheme="minorEastAsia" w:hAnsiTheme="minorEastAsia" w:eastAsiaTheme="minorEastAsia"/>
                          <w:b/>
                          <w:bCs/>
                          <w:sz w:val="21"/>
                          <w:szCs w:val="21"/>
                        </w:rPr>
                        <w:t>介绍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</w:rPr>
                        <w:t>：该系统</w:t>
                      </w:r>
                      <w:r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  <w:t>提供安全、高效、内容永久留存的工作沟通解决方案，聊工作更简单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</w:rPr>
                        <w:t>；</w:t>
                      </w:r>
                      <w:r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  <w:t>提供定制化的企业OA办公应用，支持企业自有OA系统的移动化接入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</w:rPr>
                        <w:t>；</w:t>
                      </w:r>
                      <w:r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  <w:t>提供企业数字化运营所需的数据采集、大数据处理与数据可视化的经营管理平台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</w:rPr>
                        <w:t>；</w:t>
                      </w:r>
                      <w:r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  <w:t>提供专业的企业内媒体内容平台和统一内容发布平台，汇集企业内外的资讯消息，向员工精准推送最具影响价值的内容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</w:rPr>
                        <w:t>。主要模块有：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lang w:eastAsia="zh-CN"/>
                        </w:rPr>
                        <w:t>应用（内网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lang w:val="en-US" w:eastAsia="zh-CN"/>
                        </w:rPr>
                        <w:t>VPN，报销，会议，休假等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lang w:eastAsia="zh-CN"/>
                        </w:rPr>
                        <w:t>），同事圈，积分商城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</w:rPr>
                        <w:t>和我的等模块。</w:t>
                      </w:r>
                    </w:p>
                    <w:p>
                      <w:pPr>
                        <w:spacing w:line="500" w:lineRule="exact"/>
                        <w:rPr>
                          <w:rFonts w:ascii="小米兰亭" w:eastAsia="小米兰亭"/>
                          <w:sz w:val="21"/>
                          <w:szCs w:val="21"/>
                        </w:rPr>
                      </w:pPr>
                    </w:p>
                    <w:p>
                      <w:pPr>
                        <w:spacing w:line="500" w:lineRule="exact"/>
                        <w:rPr>
                          <w:rFonts w:ascii="小米兰亭" w:eastAsia="小米兰亭"/>
                          <w:sz w:val="21"/>
                          <w:szCs w:val="21"/>
                        </w:rPr>
                      </w:pPr>
                    </w:p>
                    <w:p>
                      <w:pPr>
                        <w:spacing w:line="500" w:lineRule="exact"/>
                        <w:rPr>
                          <w:rFonts w:ascii="小米兰亭" w:eastAsia="小米兰亭"/>
                          <w:sz w:val="21"/>
                          <w:szCs w:val="21"/>
                        </w:rPr>
                      </w:pPr>
                    </w:p>
                    <w:p>
                      <w:pPr>
                        <w:spacing w:line="500" w:lineRule="exact"/>
                        <w:rPr>
                          <w:rFonts w:ascii="小米兰亭" w:eastAsia="小米兰亭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hint="eastAsia"/>
          <w:color w:val="2DA2BF"/>
          <w:sz w:val="32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2271395</wp:posOffset>
                </wp:positionV>
                <wp:extent cx="6917055" cy="1085215"/>
                <wp:effectExtent l="0" t="0" r="0" b="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055" cy="1085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2018.09-2022.06                         </w:t>
                            </w:r>
                            <w:r>
                              <w:rPr>
                                <w:rFonts w:hint="eastAsia" w:ascii="小米兰亭" w:eastAsia="小米兰亭"/>
                                <w:b/>
                                <w:bCs/>
                                <w:sz w:val="21"/>
                                <w:szCs w:val="21"/>
                              </w:rPr>
                              <w:t>石家庄学院</w:t>
                            </w:r>
                            <w:r>
                              <w:rPr>
                                <w:rFonts w:hint="eastAsia" w:ascii="小米兰亭" w:eastAsia="小米兰亭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小米兰亭" w:eastAsia="小米兰亭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信息与计算科学/本科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b/>
                                <w:bCs/>
                                <w:sz w:val="21"/>
                                <w:szCs w:val="21"/>
                              </w:rPr>
                              <w:t>主修课程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</w:rPr>
                              <w:t>：计算机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lang w:eastAsia="zh-CN"/>
                              </w:rPr>
                              <w:t>科学基础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</w:rPr>
                              <w:t>、Python、数据库、操作系统Linux、Java、C++、数据分析、数学分析、高等代数、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lang w:eastAsia="zh-CN"/>
                              </w:rPr>
                              <w:t>解析几何、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</w:rPr>
                              <w:t>数据挖掘等。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小米兰亭" w:hAnsi="Cambria" w:eastAsia="小米兰亭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25pt;margin-top:178.85pt;height:85.45pt;width:544.65pt;z-index:251667456;mso-width-relative:page;mso-height-relative:page;" filled="f" stroked="f" coordsize="21600,21600" o:gfxdata="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66hYct0AAAAMAQAADwAAAAAAAAABACAAAAAi&#10;AAAAZHJzL2Rvd25yZXYueG1sUEsBAhQAFAAAAAgAh07iQIlmf3U+AgAAa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  <w:t xml:space="preserve">2018.09-2022.06                         </w:t>
                      </w:r>
                      <w:r>
                        <w:rPr>
                          <w:rFonts w:hint="eastAsia" w:ascii="小米兰亭" w:eastAsia="小米兰亭"/>
                          <w:b/>
                          <w:bCs/>
                          <w:sz w:val="21"/>
                          <w:szCs w:val="21"/>
                        </w:rPr>
                        <w:t>石家庄学院</w:t>
                      </w:r>
                      <w:r>
                        <w:rPr>
                          <w:rFonts w:hint="eastAsia" w:ascii="小米兰亭" w:eastAsia="小米兰亭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  <w:t xml:space="preserve">                          </w:t>
                      </w:r>
                      <w:r>
                        <w:rPr>
                          <w:rFonts w:hint="eastAsia" w:ascii="小米兰亭" w:eastAsia="小米兰亭"/>
                          <w:b/>
                          <w:bCs/>
                          <w:sz w:val="21"/>
                          <w:szCs w:val="21"/>
                        </w:rPr>
                        <w:t xml:space="preserve"> 信息与计算科学/本科</w:t>
                      </w:r>
                    </w:p>
                    <w:p>
                      <w:pPr>
                        <w:spacing w:line="500" w:lineRule="exact"/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b/>
                          <w:bCs/>
                          <w:sz w:val="21"/>
                          <w:szCs w:val="21"/>
                        </w:rPr>
                        <w:t>主修课程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</w:rPr>
                        <w:t>：计算机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lang w:eastAsia="zh-CN"/>
                        </w:rPr>
                        <w:t>科学基础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</w:rPr>
                        <w:t>、Python、数据库、操作系统Linux、Java、C++、数据分析、数学分析、高等代数、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lang w:eastAsia="zh-CN"/>
                        </w:rPr>
                        <w:t>解析几何、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</w:rPr>
                        <w:t>数据挖掘等。</w:t>
                      </w:r>
                    </w:p>
                    <w:p>
                      <w:pPr>
                        <w:spacing w:line="500" w:lineRule="exact"/>
                        <w:rPr>
                          <w:rFonts w:ascii="小米兰亭" w:hAnsi="Cambria" w:eastAsia="小米兰亭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7214870</wp:posOffset>
                </wp:positionV>
                <wp:extent cx="6908165" cy="394970"/>
                <wp:effectExtent l="6350" t="6350" r="38735" b="1778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165" cy="394970"/>
                          <a:chOff x="1586" y="4323"/>
                          <a:chExt cx="10879" cy="622"/>
                        </a:xfrm>
                      </wpg:grpSpPr>
                      <wps:wsp>
                        <wps:cNvPr id="114" name="直接连接符 58"/>
                        <wps:cNvCnPr/>
                        <wps:spPr>
                          <a:xfrm>
                            <a:off x="3223" y="4641"/>
                            <a:ext cx="924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5" name="组合 57"/>
                        <wpg:cNvGrpSpPr/>
                        <wpg:grpSpPr>
                          <a:xfrm>
                            <a:off x="1586" y="4323"/>
                            <a:ext cx="1629" cy="622"/>
                            <a:chOff x="999" y="4678"/>
                            <a:chExt cx="1629" cy="622"/>
                          </a:xfrm>
                        </wpg:grpSpPr>
                        <wps:wsp>
                          <wps:cNvPr id="116" name="圆角矩形 53"/>
                          <wps:cNvSpPr/>
                          <wps:spPr>
                            <a:xfrm>
                              <a:off x="999" y="4678"/>
                              <a:ext cx="1629" cy="622"/>
                            </a:xfrm>
                            <a:prstGeom prst="roundRect">
                              <a:avLst>
                                <a:gd name="adj" fmla="val 7329"/>
                              </a:avLst>
                            </a:prstGeom>
                            <a:solidFill>
                              <a:srgbClr val="E7E7E7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7" name="圆角矩形 52"/>
                          <wps:cNvSpPr/>
                          <wps:spPr>
                            <a:xfrm>
                              <a:off x="1089" y="4780"/>
                              <a:ext cx="1448" cy="418"/>
                            </a:xfrm>
                            <a:prstGeom prst="roundRect">
                              <a:avLst>
                                <a:gd name="adj" fmla="val 732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>
                              <a:outerShdw blurRad="635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8" name="文本框 56"/>
                          <wps:cNvSpPr txBox="1"/>
                          <wps:spPr>
                            <a:xfrm>
                              <a:off x="1106" y="4791"/>
                              <a:ext cx="1414" cy="3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exact"/>
                                  <w:rPr>
                                    <w:rFonts w:ascii="小米兰亭" w:eastAsia="小米兰亭"/>
                                    <w:b/>
                                    <w:bCs/>
                                    <w:color w:val="595959" w:themeColor="text1" w:themeTint="A6"/>
                                    <w:spacing w:val="17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小米兰亭" w:hAnsi="Cambria" w:eastAsia="小米兰亭"/>
                                    <w:b/>
                                    <w:bCs/>
                                    <w:color w:val="595959" w:themeColor="text1" w:themeTint="A6"/>
                                    <w:spacing w:val="17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项目</w:t>
                                </w:r>
                                <w:r>
                                  <w:rPr>
                                    <w:rFonts w:hint="eastAsia" w:ascii="小米兰亭" w:eastAsia="小米兰亭"/>
                                    <w:b/>
                                    <w:bCs/>
                                    <w:color w:val="595959" w:themeColor="text1" w:themeTint="A6"/>
                                    <w:spacing w:val="17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55pt;margin-top:568.1pt;height:31.1pt;width:543.95pt;z-index:251669504;mso-width-relative:page;mso-height-relative:page;" coordorigin="1586,4323" coordsize="10879,622" o:gfxdata="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">
                <o:lock v:ext="edit" aspectratio="f"/>
                <v:line id="直接连接符 58" o:spid="_x0000_s1026" o:spt="20" style="position:absolute;left:3223;top:4641;height:0;width:9242;" filled="f" stroked="t" coordsize="21600,21600" o:gfxdata="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BKdX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25pt" color="#808080 [1629]" miterlimit="8" joinstyle="miter" endarrow="diamond"/>
                  <v:imagedata o:title=""/>
                  <o:lock v:ext="edit" aspectratio="f"/>
                </v:line>
                <v:group id="组合 57" o:spid="_x0000_s1026" o:spt="203" style="position:absolute;left:1586;top:4323;height:622;width:1629;" coordorigin="999,4678" coordsize="1629,622" o:gfxdata="UEsDBAoAAAAAAIdO4kAAAAAAAAAAAAAAAAAEAAAAZHJzL1BLAwQUAAAACACHTuJAGDSolL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DSolL0AAADc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53" o:spid="_x0000_s1026" o:spt="2" style="position:absolute;left:999;top:4678;height:622;width:1629;v-text-anchor:middle;" fillcolor="#E7E7E7" filled="t" stroked="t" coordsize="21600,21600" arcsize="0.073287037037037" o:gfxdata="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CKR+b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oundrect>
                  <v:roundrect id="圆角矩形 52" o:spid="_x0000_s1026" o:spt="2" style="position:absolute;left:1089;top:4780;height:418;width:1448;v-text-anchor:middle;" fillcolor="#FFFFFF [3212]" filled="t" stroked="t" coordsize="21600,21600" arcsize="0.073287037037037" o:gfxdata="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lfihK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shadow on="t" color="#000000" opacity="26214f" offset="0pt,0pt" origin="0f,0f" matrix="65536f,0f,0f,65536f"/>
                  </v:roundrect>
                  <v:shape id="文本框 56" o:spid="_x0000_s1026" o:spt="202" type="#_x0000_t202" style="position:absolute;left:1106;top:4791;height:396;width:1414;v-text-anchor:middle;" filled="f" stroked="f" coordsize="21600,21600" o:gfxdata="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ho76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exact"/>
                            <w:rPr>
                              <w:rFonts w:ascii="小米兰亭" w:eastAsia="小米兰亭"/>
                              <w:b/>
                              <w:bCs/>
                              <w:color w:val="595959" w:themeColor="text1" w:themeTint="A6"/>
                              <w:spacing w:val="17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小米兰亭" w:hAnsi="Cambria" w:eastAsia="小米兰亭"/>
                              <w:b/>
                              <w:bCs/>
                              <w:color w:val="595959" w:themeColor="text1" w:themeTint="A6"/>
                              <w:spacing w:val="17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项目</w:t>
                          </w:r>
                          <w:r>
                            <w:rPr>
                              <w:rFonts w:hint="eastAsia" w:ascii="小米兰亭" w:eastAsia="小米兰亭"/>
                              <w:b/>
                              <w:bCs/>
                              <w:color w:val="595959" w:themeColor="text1" w:themeTint="A6"/>
                              <w:spacing w:val="17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1941830</wp:posOffset>
                </wp:positionV>
                <wp:extent cx="6908165" cy="394970"/>
                <wp:effectExtent l="6350" t="6350" r="38735" b="1778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165" cy="394970"/>
                          <a:chOff x="1586" y="4323"/>
                          <a:chExt cx="10879" cy="622"/>
                        </a:xfrm>
                      </wpg:grpSpPr>
                      <wps:wsp>
                        <wps:cNvPr id="58" name="直接连接符 58"/>
                        <wps:cNvCnPr/>
                        <wps:spPr>
                          <a:xfrm>
                            <a:off x="3223" y="4641"/>
                            <a:ext cx="924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" name="组合 57"/>
                        <wpg:cNvGrpSpPr/>
                        <wpg:grpSpPr>
                          <a:xfrm>
                            <a:off x="1586" y="4323"/>
                            <a:ext cx="1628" cy="622"/>
                            <a:chOff x="999" y="4678"/>
                            <a:chExt cx="1628" cy="622"/>
                          </a:xfrm>
                        </wpg:grpSpPr>
                        <wps:wsp>
                          <wps:cNvPr id="30" name="圆角矩形 53"/>
                          <wps:cNvSpPr/>
                          <wps:spPr>
                            <a:xfrm>
                              <a:off x="999" y="4678"/>
                              <a:ext cx="1629" cy="622"/>
                            </a:xfrm>
                            <a:prstGeom prst="roundRect">
                              <a:avLst>
                                <a:gd name="adj" fmla="val 7329"/>
                              </a:avLst>
                            </a:prstGeom>
                            <a:solidFill>
                              <a:srgbClr val="E7E7E7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圆角矩形 52"/>
                          <wps:cNvSpPr/>
                          <wps:spPr>
                            <a:xfrm>
                              <a:off x="1089" y="4780"/>
                              <a:ext cx="1448" cy="418"/>
                            </a:xfrm>
                            <a:prstGeom prst="roundRect">
                              <a:avLst>
                                <a:gd name="adj" fmla="val 732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>
                              <a:outerShdw blurRad="635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文本框 56"/>
                          <wps:cNvSpPr txBox="1"/>
                          <wps:spPr>
                            <a:xfrm>
                              <a:off x="1106" y="4791"/>
                              <a:ext cx="1414" cy="3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exact"/>
                                  <w:rPr>
                                    <w:rFonts w:ascii="小米兰亭" w:eastAsia="小米兰亭"/>
                                    <w:b/>
                                    <w:bCs/>
                                    <w:color w:val="595959" w:themeColor="text1" w:themeTint="A6"/>
                                    <w:spacing w:val="17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小米兰亭" w:eastAsia="小米兰亭"/>
                                    <w:b/>
                                    <w:bCs/>
                                    <w:color w:val="595959" w:themeColor="text1" w:themeTint="A6"/>
                                    <w:spacing w:val="17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55pt;margin-top:152.9pt;height:31.1pt;width:543.95pt;z-index:251659264;mso-width-relative:page;mso-height-relative:page;" coordorigin="1586,4323" coordsize="10879,622" o:gfxdata="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">
                <o:lock v:ext="edit" aspectratio="f"/>
                <v:line id="_x0000_s1026" o:spid="_x0000_s1026" o:spt="20" style="position:absolute;left:3223;top:4641;height:0;width:9242;" filled="f" stroked="t" coordsize="21600,21600" o:gfxdata="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fDFBG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.25pt" color="#808080 [1629]" miterlimit="8" joinstyle="miter" endarrow="diamond"/>
                  <v:imagedata o:title=""/>
                  <o:lock v:ext="edit" aspectratio="f"/>
                </v:line>
                <v:group id="组合 57" o:spid="_x0000_s1026" o:spt="203" style="position:absolute;left:1586;top:4323;height:622;width:1628;" coordorigin="999,4678" coordsize="1628,622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53" o:spid="_x0000_s1026" o:spt="2" style="position:absolute;left:999;top:4678;height:622;width:1629;v-text-anchor:middle;" fillcolor="#E7E7E7" filled="t" stroked="t" coordsize="21600,21600" arcsize="0.073287037037037" o:gfxdata="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1+3Qi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oundrect>
                  <v:roundrect id="圆角矩形 52" o:spid="_x0000_s1026" o:spt="2" style="position:absolute;left:1089;top:4780;height:418;width:1448;v-text-anchor:middle;" fillcolor="#FFFFFF [3212]" filled="t" stroked="t" coordsize="21600,21600" arcsize="0.073287037037037" o:gfxdata="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/kjM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shadow on="t" color="#000000" opacity="26214f" offset="0pt,0pt" origin="0f,0f" matrix="65536f,0f,0f,65536f"/>
                  </v:roundrect>
                  <v:shape id="文本框 56" o:spid="_x0000_s1026" o:spt="202" type="#_x0000_t202" style="position:absolute;left:1106;top:4791;height:396;width:1414;v-text-anchor:middle;" filled="f" stroked="f" coordsize="21600,21600" o:gfxdata="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ubm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exact"/>
                            <w:rPr>
                              <w:rFonts w:ascii="小米兰亭" w:eastAsia="小米兰亭"/>
                              <w:b/>
                              <w:bCs/>
                              <w:color w:val="595959" w:themeColor="text1" w:themeTint="A6"/>
                              <w:spacing w:val="17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小米兰亭" w:eastAsia="小米兰亭"/>
                              <w:b/>
                              <w:bCs/>
                              <w:color w:val="595959" w:themeColor="text1" w:themeTint="A6"/>
                              <w:spacing w:val="17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-380365</wp:posOffset>
                </wp:positionV>
                <wp:extent cx="6990715" cy="2080260"/>
                <wp:effectExtent l="6350" t="52705" r="8890" b="15240"/>
                <wp:wrapNone/>
                <wp:docPr id="123" name="组合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0715" cy="2080260"/>
                          <a:chOff x="2168" y="404"/>
                          <a:chExt cx="11009" cy="3276"/>
                        </a:xfrm>
                      </wpg:grpSpPr>
                      <wps:wsp>
                        <wps:cNvPr id="36" name="圆角矩形 36"/>
                        <wps:cNvSpPr/>
                        <wps:spPr>
                          <a:xfrm>
                            <a:off x="2168" y="990"/>
                            <a:ext cx="11009" cy="2690"/>
                          </a:xfrm>
                          <a:prstGeom prst="roundRect">
                            <a:avLst>
                              <a:gd name="adj" fmla="val 7329"/>
                            </a:avLst>
                          </a:prstGeom>
                          <a:solidFill>
                            <a:srgbClr val="E7E7E7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圆角矩形 34"/>
                        <wps:cNvSpPr/>
                        <wps:spPr>
                          <a:xfrm>
                            <a:off x="2333" y="1155"/>
                            <a:ext cx="10680" cy="2378"/>
                          </a:xfrm>
                          <a:prstGeom prst="roundRect">
                            <a:avLst>
                              <a:gd name="adj" fmla="val 732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635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95" name="组合 95"/>
                        <wpg:cNvGrpSpPr/>
                        <wpg:grpSpPr>
                          <a:xfrm>
                            <a:off x="2656" y="1501"/>
                            <a:ext cx="10278" cy="1891"/>
                            <a:chOff x="7055" y="2320"/>
                            <a:chExt cx="10278" cy="1891"/>
                          </a:xfrm>
                        </wpg:grpSpPr>
                        <wps:wsp>
                          <wps:cNvPr id="38" name="文本框 22"/>
                          <wps:cNvSpPr txBox="1"/>
                          <wps:spPr>
                            <a:xfrm>
                              <a:off x="7409" y="2320"/>
                              <a:ext cx="3856" cy="18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540" w:lineRule="exact"/>
                                  <w:jc w:val="left"/>
                                  <w:rPr>
                                    <w:b/>
                                    <w:bCs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3"/>
                                    <w:szCs w:val="23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小米兰亭" w:eastAsia="小米兰亭"/>
                                    <w:sz w:val="23"/>
                                    <w:szCs w:val="23"/>
                                  </w:rPr>
                                  <w:t>许果</w:t>
                                </w:r>
                              </w:p>
                              <w:p>
                                <w:pPr>
                                  <w:spacing w:line="540" w:lineRule="exact"/>
                                  <w:jc w:val="left"/>
                                  <w:rPr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3"/>
                                    <w:szCs w:val="23"/>
                                  </w:rPr>
                                  <w:t>手    机：15613368932</w:t>
                                </w:r>
                              </w:p>
                              <w:p>
                                <w:pPr>
                                  <w:spacing w:line="540" w:lineRule="exact"/>
                                  <w:jc w:val="left"/>
                                  <w:rPr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3"/>
                                    <w:szCs w:val="23"/>
                                  </w:rPr>
                                  <w:t>邮    箱：3084340443@qq.com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6" name="文本框 24"/>
                          <wps:cNvSpPr txBox="1"/>
                          <wps:spPr>
                            <a:xfrm>
                              <a:off x="14534" y="2320"/>
                              <a:ext cx="2799" cy="18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540" w:lineRule="exact"/>
                                  <w:jc w:val="left"/>
                                  <w:rPr>
                                    <w:spacing w:val="1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hint="eastAsia"/>
                                    <w:spacing w:val="11"/>
                                    <w:sz w:val="23"/>
                                    <w:szCs w:val="23"/>
                                  </w:rPr>
                                  <w:t>求职意向：</w:t>
                                </w:r>
                                <w:r>
                                  <w:rPr>
                                    <w:rFonts w:hint="eastAsia" w:ascii="小米兰亭" w:eastAsia="小米兰亭"/>
                                    <w:spacing w:val="11"/>
                                    <w:sz w:val="23"/>
                                    <w:szCs w:val="23"/>
                                  </w:rPr>
                                  <w:t>测试工程师</w:t>
                                </w:r>
                              </w:p>
                              <w:p>
                                <w:pPr>
                                  <w:spacing w:line="540" w:lineRule="exact"/>
                                  <w:jc w:val="left"/>
                                  <w:rPr>
                                    <w:spacing w:val="1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hint="eastAsia"/>
                                    <w:spacing w:val="11"/>
                                    <w:sz w:val="23"/>
                                    <w:szCs w:val="23"/>
                                  </w:rPr>
                                  <w:t>出生年月：2000-04</w:t>
                                </w:r>
                              </w:p>
                              <w:p>
                                <w:pPr>
                                  <w:spacing w:line="540" w:lineRule="exact"/>
                                  <w:jc w:val="left"/>
                                  <w:rPr>
                                    <w:rFonts w:hint="eastAsia" w:ascii="Cambria" w:hAnsi="Cambria" w:eastAsia="汉仪正圆 55简"/>
                                    <w:spacing w:val="11"/>
                                    <w:sz w:val="23"/>
                                    <w:szCs w:val="23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pacing w:val="11"/>
                                    <w:sz w:val="23"/>
                                    <w:szCs w:val="23"/>
                                    <w:lang w:eastAsia="zh-CN"/>
                                  </w:rPr>
                                  <w:t>居住城市</w:t>
                                </w:r>
                                <w:r>
                                  <w:rPr>
                                    <w:rFonts w:hint="eastAsia"/>
                                    <w:spacing w:val="11"/>
                                    <w:sz w:val="23"/>
                                    <w:szCs w:val="23"/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  <w:spacing w:val="11"/>
                                    <w:sz w:val="23"/>
                                    <w:szCs w:val="23"/>
                                    <w:lang w:eastAsia="zh-CN"/>
                                  </w:rPr>
                                  <w:t>可搬迁</w:t>
                                </w:r>
                              </w:p>
                              <w:p>
                                <w:pPr>
                                  <w:rPr>
                                    <w:rFonts w:ascii="汉仪中黑简" w:hAnsi="汉仪中黑简" w:eastAsia="汉仪中黑简" w:cs="汉仪中黑简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97" name="组合 20"/>
                          <wpg:cNvGrpSpPr/>
                          <wpg:grpSpPr>
                            <a:xfrm>
                              <a:off x="14180" y="2587"/>
                              <a:ext cx="368" cy="1384"/>
                              <a:chOff x="14198" y="2587"/>
                              <a:chExt cx="368" cy="1384"/>
                            </a:xfrm>
                          </wpg:grpSpPr>
                          <wpg:grpSp>
                            <wpg:cNvPr id="98" name="组合 14"/>
                            <wpg:cNvGrpSpPr/>
                            <wpg:grpSpPr>
                              <a:xfrm>
                                <a:off x="14216" y="3184"/>
                                <a:ext cx="350" cy="787"/>
                                <a:chOff x="13461" y="2272"/>
                                <a:chExt cx="350" cy="787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99" name="任意多边形 12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3475" y="2272"/>
                                  <a:ext cx="305" cy="23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34227" y="0"/>
                                    </a:cxn>
                                    <a:cxn ang="0">
                                      <a:pos x="0" y="252463"/>
                                    </a:cxn>
                                    <a:cxn ang="0">
                                      <a:pos x="46397" y="287338"/>
                                    </a:cxn>
                                    <a:cxn ang="0">
                                      <a:pos x="54003" y="287338"/>
                                    </a:cxn>
                                    <a:cxn ang="0">
                                      <a:pos x="58567" y="287338"/>
                                    </a:cxn>
                                    <a:cxn ang="0">
                                      <a:pos x="197759" y="287338"/>
                                    </a:cxn>
                                    <a:cxn ang="0">
                                      <a:pos x="203844" y="287338"/>
                                    </a:cxn>
                                    <a:cxn ang="0">
                                      <a:pos x="208407" y="287338"/>
                                    </a:cxn>
                                    <a:cxn ang="0">
                                      <a:pos x="382588" y="252463"/>
                                    </a:cxn>
                                    <a:cxn ang="0">
                                      <a:pos x="348360" y="0"/>
                                    </a:cxn>
                                    <a:cxn ang="0">
                                      <a:pos x="202322" y="263077"/>
                                    </a:cxn>
                                    <a:cxn ang="0">
                                      <a:pos x="201562" y="263077"/>
                                    </a:cxn>
                                    <a:cxn ang="0">
                                      <a:pos x="54003" y="263077"/>
                                    </a:cxn>
                                    <a:cxn ang="0">
                                      <a:pos x="54003" y="263077"/>
                                    </a:cxn>
                                    <a:cxn ang="0">
                                      <a:pos x="42594" y="262319"/>
                                    </a:cxn>
                                    <a:cxn ang="0">
                                      <a:pos x="127782" y="191811"/>
                                    </a:cxn>
                                    <a:cxn ang="0">
                                      <a:pos x="213732" y="262319"/>
                                    </a:cxn>
                                    <a:cxn ang="0">
                                      <a:pos x="359009" y="252463"/>
                                    </a:cxn>
                                    <a:cxn ang="0">
                                      <a:pos x="238071" y="263077"/>
                                    </a:cxn>
                                    <a:cxn ang="0">
                                      <a:pos x="211450" y="201667"/>
                                    </a:cxn>
                                    <a:cxn ang="0">
                                      <a:pos x="44876" y="201667"/>
                                    </a:cxn>
                                    <a:cxn ang="0">
                                      <a:pos x="23578" y="34874"/>
                                    </a:cxn>
                                    <a:cxn ang="0">
                                      <a:pos x="348360" y="24260"/>
                                    </a:cxn>
                                    <a:cxn ang="0">
                                      <a:pos x="359009" y="252463"/>
                                    </a:cxn>
                                    <a:cxn ang="0">
                                      <a:pos x="71497" y="104624"/>
                                    </a:cxn>
                                    <a:cxn ang="0">
                                      <a:pos x="185589" y="104624"/>
                                    </a:cxn>
                                    <a:cxn ang="0">
                                      <a:pos x="128543" y="137982"/>
                                    </a:cxn>
                                    <a:cxn ang="0">
                                      <a:pos x="128543" y="72024"/>
                                    </a:cxn>
                                    <a:cxn ang="0">
                                      <a:pos x="128543" y="137982"/>
                                    </a:cxn>
                                    <a:cxn ang="0">
                                      <a:pos x="334669" y="47763"/>
                                    </a:cxn>
                                    <a:cxn ang="0">
                                      <a:pos x="216013" y="72024"/>
                                    </a:cxn>
                                    <a:cxn ang="0">
                                      <a:pos x="216013" y="95526"/>
                                    </a:cxn>
                                    <a:cxn ang="0">
                                      <a:pos x="334669" y="119787"/>
                                    </a:cxn>
                                    <a:cxn ang="0">
                                      <a:pos x="216013" y="95526"/>
                                    </a:cxn>
                                    <a:cxn ang="0">
                                      <a:pos x="288272" y="143289"/>
                                    </a:cxn>
                                    <a:cxn ang="0">
                                      <a:pos x="216013" y="167550"/>
                                    </a:cxn>
                                    <a:cxn ang="0">
                                      <a:pos x="216013" y="143289"/>
                                    </a:cxn>
                                  </a:cxnLst>
                                  <a:rect l="0" t="0" r="0" b="0"/>
                                  <a:pathLst>
                                    <a:path w="503" h="379">
                                      <a:moveTo>
                                        <a:pt x="458" y="0"/>
                                      </a:move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20" y="0"/>
                                        <a:pt x="0" y="21"/>
                                        <a:pt x="0" y="46"/>
                                      </a:cubicBezTo>
                                      <a:cubicBezTo>
                                        <a:pt x="0" y="333"/>
                                        <a:pt x="0" y="333"/>
                                        <a:pt x="0" y="333"/>
                                      </a:cubicBezTo>
                                      <a:cubicBezTo>
                                        <a:pt x="0" y="358"/>
                                        <a:pt x="20" y="379"/>
                                        <a:pt x="45" y="379"/>
                                      </a:cubicBezTo>
                                      <a:cubicBezTo>
                                        <a:pt x="61" y="379"/>
                                        <a:pt x="61" y="379"/>
                                        <a:pt x="61" y="379"/>
                                      </a:cubicBezTo>
                                      <a:cubicBezTo>
                                        <a:pt x="63" y="379"/>
                                        <a:pt x="65" y="379"/>
                                        <a:pt x="66" y="379"/>
                                      </a:cubicBezTo>
                                      <a:cubicBezTo>
                                        <a:pt x="68" y="379"/>
                                        <a:pt x="70" y="379"/>
                                        <a:pt x="71" y="379"/>
                                      </a:cubicBezTo>
                                      <a:cubicBezTo>
                                        <a:pt x="72" y="379"/>
                                        <a:pt x="73" y="379"/>
                                        <a:pt x="74" y="379"/>
                                      </a:cubicBezTo>
                                      <a:cubicBezTo>
                                        <a:pt x="75" y="379"/>
                                        <a:pt x="76" y="379"/>
                                        <a:pt x="77" y="379"/>
                                      </a:cubicBezTo>
                                      <a:cubicBezTo>
                                        <a:pt x="257" y="379"/>
                                        <a:pt x="257" y="379"/>
                                        <a:pt x="257" y="379"/>
                                      </a:cubicBezTo>
                                      <a:cubicBezTo>
                                        <a:pt x="258" y="379"/>
                                        <a:pt x="259" y="379"/>
                                        <a:pt x="260" y="379"/>
                                      </a:cubicBezTo>
                                      <a:cubicBezTo>
                                        <a:pt x="262" y="379"/>
                                        <a:pt x="264" y="379"/>
                                        <a:pt x="266" y="379"/>
                                      </a:cubicBezTo>
                                      <a:cubicBezTo>
                                        <a:pt x="268" y="379"/>
                                        <a:pt x="268" y="379"/>
                                        <a:pt x="268" y="379"/>
                                      </a:cubicBezTo>
                                      <a:cubicBezTo>
                                        <a:pt x="269" y="379"/>
                                        <a:pt x="269" y="379"/>
                                        <a:pt x="269" y="379"/>
                                      </a:cubicBezTo>
                                      <a:cubicBezTo>
                                        <a:pt x="270" y="379"/>
                                        <a:pt x="272" y="379"/>
                                        <a:pt x="274" y="379"/>
                                      </a:cubicBezTo>
                                      <a:cubicBezTo>
                                        <a:pt x="458" y="379"/>
                                        <a:pt x="458" y="379"/>
                                        <a:pt x="458" y="379"/>
                                      </a:cubicBezTo>
                                      <a:cubicBezTo>
                                        <a:pt x="483" y="379"/>
                                        <a:pt x="503" y="358"/>
                                        <a:pt x="503" y="333"/>
                                      </a:cubicBezTo>
                                      <a:cubicBezTo>
                                        <a:pt x="503" y="46"/>
                                        <a:pt x="503" y="46"/>
                                        <a:pt x="503" y="46"/>
                                      </a:cubicBezTo>
                                      <a:cubicBezTo>
                                        <a:pt x="503" y="21"/>
                                        <a:pt x="483" y="0"/>
                                        <a:pt x="458" y="0"/>
                                      </a:cubicBezTo>
                                      <a:close/>
                                      <a:moveTo>
                                        <a:pt x="273" y="347"/>
                                      </a:moveTo>
                                      <a:cubicBezTo>
                                        <a:pt x="266" y="347"/>
                                        <a:pt x="266" y="347"/>
                                        <a:pt x="266" y="347"/>
                                      </a:cubicBezTo>
                                      <a:cubicBezTo>
                                        <a:pt x="265" y="347"/>
                                        <a:pt x="265" y="347"/>
                                        <a:pt x="265" y="347"/>
                                      </a:cubicBezTo>
                                      <a:cubicBezTo>
                                        <a:pt x="265" y="347"/>
                                        <a:pt x="265" y="347"/>
                                        <a:pt x="265" y="347"/>
                                      </a:cubicBezTo>
                                      <a:cubicBezTo>
                                        <a:pt x="72" y="347"/>
                                        <a:pt x="72" y="347"/>
                                        <a:pt x="72" y="347"/>
                                      </a:cubicBezTo>
                                      <a:cubicBezTo>
                                        <a:pt x="71" y="347"/>
                                        <a:pt x="71" y="347"/>
                                        <a:pt x="71" y="347"/>
                                      </a:cubicBezTo>
                                      <a:cubicBezTo>
                                        <a:pt x="71" y="347"/>
                                        <a:pt x="71" y="347"/>
                                        <a:pt x="71" y="347"/>
                                      </a:cubicBezTo>
                                      <a:cubicBezTo>
                                        <a:pt x="71" y="347"/>
                                        <a:pt x="71" y="347"/>
                                        <a:pt x="71" y="347"/>
                                      </a:cubicBezTo>
                                      <a:cubicBezTo>
                                        <a:pt x="62" y="347"/>
                                        <a:pt x="62" y="347"/>
                                        <a:pt x="62" y="347"/>
                                      </a:cubicBezTo>
                                      <a:cubicBezTo>
                                        <a:pt x="59" y="347"/>
                                        <a:pt x="57" y="346"/>
                                        <a:pt x="56" y="346"/>
                                      </a:cubicBezTo>
                                      <a:cubicBezTo>
                                        <a:pt x="57" y="330"/>
                                        <a:pt x="64" y="307"/>
                                        <a:pt x="82" y="288"/>
                                      </a:cubicBezTo>
                                      <a:cubicBezTo>
                                        <a:pt x="97" y="272"/>
                                        <a:pt x="124" y="253"/>
                                        <a:pt x="168" y="253"/>
                                      </a:cubicBezTo>
                                      <a:cubicBezTo>
                                        <a:pt x="213" y="253"/>
                                        <a:pt x="240" y="272"/>
                                        <a:pt x="254" y="288"/>
                                      </a:cubicBezTo>
                                      <a:cubicBezTo>
                                        <a:pt x="273" y="307"/>
                                        <a:pt x="280" y="330"/>
                                        <a:pt x="281" y="346"/>
                                      </a:cubicBezTo>
                                      <a:cubicBezTo>
                                        <a:pt x="279" y="346"/>
                                        <a:pt x="276" y="347"/>
                                        <a:pt x="273" y="347"/>
                                      </a:cubicBezTo>
                                      <a:close/>
                                      <a:moveTo>
                                        <a:pt x="472" y="333"/>
                                      </a:moveTo>
                                      <a:cubicBezTo>
                                        <a:pt x="472" y="341"/>
                                        <a:pt x="466" y="347"/>
                                        <a:pt x="458" y="347"/>
                                      </a:cubicBezTo>
                                      <a:cubicBezTo>
                                        <a:pt x="313" y="347"/>
                                        <a:pt x="313" y="347"/>
                                        <a:pt x="313" y="347"/>
                                      </a:cubicBezTo>
                                      <a:cubicBezTo>
                                        <a:pt x="313" y="334"/>
                                        <a:pt x="310" y="321"/>
                                        <a:pt x="304" y="308"/>
                                      </a:cubicBezTo>
                                      <a:cubicBezTo>
                                        <a:pt x="298" y="293"/>
                                        <a:pt x="289" y="278"/>
                                        <a:pt x="278" y="266"/>
                                      </a:cubicBezTo>
                                      <a:cubicBezTo>
                                        <a:pt x="258" y="246"/>
                                        <a:pt x="224" y="221"/>
                                        <a:pt x="168" y="221"/>
                                      </a:cubicBezTo>
                                      <a:cubicBezTo>
                                        <a:pt x="112" y="221"/>
                                        <a:pt x="78" y="246"/>
                                        <a:pt x="59" y="266"/>
                                      </a:cubicBezTo>
                                      <a:cubicBezTo>
                                        <a:pt x="47" y="280"/>
                                        <a:pt x="37" y="295"/>
                                        <a:pt x="31" y="312"/>
                                      </a:cubicBezTo>
                                      <a:cubicBezTo>
                                        <a:pt x="31" y="46"/>
                                        <a:pt x="31" y="46"/>
                                        <a:pt x="31" y="46"/>
                                      </a:cubicBezTo>
                                      <a:cubicBezTo>
                                        <a:pt x="31" y="38"/>
                                        <a:pt x="37" y="32"/>
                                        <a:pt x="45" y="32"/>
                                      </a:cubicBezTo>
                                      <a:cubicBezTo>
                                        <a:pt x="458" y="32"/>
                                        <a:pt x="458" y="32"/>
                                        <a:pt x="458" y="32"/>
                                      </a:cubicBezTo>
                                      <a:cubicBezTo>
                                        <a:pt x="466" y="32"/>
                                        <a:pt x="472" y="38"/>
                                        <a:pt x="472" y="46"/>
                                      </a:cubicBezTo>
                                      <a:cubicBezTo>
                                        <a:pt x="472" y="333"/>
                                        <a:pt x="472" y="333"/>
                                        <a:pt x="472" y="333"/>
                                      </a:cubicBezTo>
                                      <a:close/>
                                      <a:moveTo>
                                        <a:pt x="169" y="64"/>
                                      </a:moveTo>
                                      <a:cubicBezTo>
                                        <a:pt x="128" y="64"/>
                                        <a:pt x="94" y="97"/>
                                        <a:pt x="94" y="138"/>
                                      </a:cubicBezTo>
                                      <a:cubicBezTo>
                                        <a:pt x="94" y="180"/>
                                        <a:pt x="128" y="213"/>
                                        <a:pt x="169" y="213"/>
                                      </a:cubicBezTo>
                                      <a:cubicBezTo>
                                        <a:pt x="210" y="213"/>
                                        <a:pt x="244" y="180"/>
                                        <a:pt x="244" y="138"/>
                                      </a:cubicBezTo>
                                      <a:cubicBezTo>
                                        <a:pt x="244" y="97"/>
                                        <a:pt x="210" y="64"/>
                                        <a:pt x="169" y="64"/>
                                      </a:cubicBezTo>
                                      <a:close/>
                                      <a:moveTo>
                                        <a:pt x="169" y="182"/>
                                      </a:moveTo>
                                      <a:cubicBezTo>
                                        <a:pt x="145" y="182"/>
                                        <a:pt x="126" y="162"/>
                                        <a:pt x="126" y="138"/>
                                      </a:cubicBezTo>
                                      <a:cubicBezTo>
                                        <a:pt x="126" y="114"/>
                                        <a:pt x="145" y="95"/>
                                        <a:pt x="169" y="95"/>
                                      </a:cubicBezTo>
                                      <a:cubicBezTo>
                                        <a:pt x="193" y="95"/>
                                        <a:pt x="212" y="114"/>
                                        <a:pt x="212" y="138"/>
                                      </a:cubicBezTo>
                                      <a:cubicBezTo>
                                        <a:pt x="212" y="162"/>
                                        <a:pt x="193" y="182"/>
                                        <a:pt x="169" y="182"/>
                                      </a:cubicBezTo>
                                      <a:close/>
                                      <a:moveTo>
                                        <a:pt x="284" y="63"/>
                                      </a:moveTo>
                                      <a:cubicBezTo>
                                        <a:pt x="440" y="63"/>
                                        <a:pt x="440" y="63"/>
                                        <a:pt x="440" y="63"/>
                                      </a:cubicBezTo>
                                      <a:cubicBezTo>
                                        <a:pt x="440" y="95"/>
                                        <a:pt x="440" y="95"/>
                                        <a:pt x="440" y="95"/>
                                      </a:cubicBezTo>
                                      <a:cubicBezTo>
                                        <a:pt x="284" y="95"/>
                                        <a:pt x="284" y="95"/>
                                        <a:pt x="284" y="95"/>
                                      </a:cubicBezTo>
                                      <a:cubicBezTo>
                                        <a:pt x="284" y="63"/>
                                        <a:pt x="284" y="63"/>
                                        <a:pt x="284" y="63"/>
                                      </a:cubicBezTo>
                                      <a:close/>
                                      <a:moveTo>
                                        <a:pt x="284" y="126"/>
                                      </a:moveTo>
                                      <a:cubicBezTo>
                                        <a:pt x="440" y="126"/>
                                        <a:pt x="440" y="126"/>
                                        <a:pt x="440" y="126"/>
                                      </a:cubicBezTo>
                                      <a:cubicBezTo>
                                        <a:pt x="440" y="158"/>
                                        <a:pt x="440" y="158"/>
                                        <a:pt x="440" y="158"/>
                                      </a:cubicBezTo>
                                      <a:cubicBezTo>
                                        <a:pt x="284" y="158"/>
                                        <a:pt x="284" y="158"/>
                                        <a:pt x="284" y="158"/>
                                      </a:cubicBezTo>
                                      <a:cubicBezTo>
                                        <a:pt x="284" y="126"/>
                                        <a:pt x="284" y="126"/>
                                        <a:pt x="284" y="126"/>
                                      </a:cubicBezTo>
                                      <a:close/>
                                      <a:moveTo>
                                        <a:pt x="284" y="189"/>
                                      </a:moveTo>
                                      <a:cubicBezTo>
                                        <a:pt x="379" y="189"/>
                                        <a:pt x="379" y="189"/>
                                        <a:pt x="379" y="189"/>
                                      </a:cubicBezTo>
                                      <a:cubicBezTo>
                                        <a:pt x="379" y="221"/>
                                        <a:pt x="379" y="221"/>
                                        <a:pt x="379" y="221"/>
                                      </a:cubicBezTo>
                                      <a:cubicBezTo>
                                        <a:pt x="284" y="221"/>
                                        <a:pt x="284" y="221"/>
                                        <a:pt x="284" y="221"/>
                                      </a:cubicBezTo>
                                      <a:cubicBezTo>
                                        <a:pt x="284" y="189"/>
                                        <a:pt x="284" y="189"/>
                                        <a:pt x="284" y="189"/>
                                      </a:cubicBezTo>
                                      <a:close/>
                                      <a:moveTo>
                                        <a:pt x="284" y="189"/>
                                      </a:moveTo>
                                      <a:cubicBezTo>
                                        <a:pt x="284" y="189"/>
                                        <a:pt x="284" y="189"/>
                                        <a:pt x="284" y="189"/>
                                      </a:cubicBezTo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89" name="任意多边形 184"/>
                              <wps:cNvSpPr>
                                <a:spLocks noChangeAspect="1"/>
                              </wps:cNvSpPr>
                              <wps:spPr>
                                <a:xfrm flipH="1">
                                  <a:off x="13461" y="2725"/>
                                  <a:ext cx="350" cy="33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85057142" y="236041736"/>
                                    </a:cxn>
                                    <a:cxn ang="0">
                                      <a:pos x="85184544" y="74539081"/>
                                    </a:cxn>
                                    <a:cxn ang="0">
                                      <a:pos x="185057142" y="0"/>
                                    </a:cxn>
                                    <a:cxn ang="0">
                                      <a:pos x="287866666" y="74539081"/>
                                    </a:cxn>
                                    <a:cxn ang="0">
                                      <a:pos x="185057142" y="236041736"/>
                                    </a:cxn>
                                    <a:cxn ang="0">
                                      <a:pos x="255555346" y="64601377"/>
                                    </a:cxn>
                                    <a:cxn ang="0">
                                      <a:pos x="229117877" y="32299900"/>
                                    </a:cxn>
                                    <a:cxn ang="0">
                                      <a:pos x="226180952" y="32299900"/>
                                    </a:cxn>
                                    <a:cxn ang="0">
                                      <a:pos x="220305388" y="29816262"/>
                                    </a:cxn>
                                    <a:cxn ang="0">
                                      <a:pos x="214431537" y="27331048"/>
                                    </a:cxn>
                                    <a:cxn ang="0">
                                      <a:pos x="208555973" y="24845835"/>
                                    </a:cxn>
                                    <a:cxn ang="0">
                                      <a:pos x="199743483" y="22362197"/>
                                    </a:cxn>
                                    <a:cxn ang="0">
                                      <a:pos x="185057142" y="22362197"/>
                                    </a:cxn>
                                    <a:cxn ang="0">
                                      <a:pos x="185057142" y="22362197"/>
                                    </a:cxn>
                                    <a:cxn ang="0">
                                      <a:pos x="185057142" y="22362197"/>
                                    </a:cxn>
                                    <a:cxn ang="0">
                                      <a:pos x="170370802" y="22362197"/>
                                    </a:cxn>
                                    <a:cxn ang="0">
                                      <a:pos x="143933333" y="32299900"/>
                                    </a:cxn>
                                    <a:cxn ang="0">
                                      <a:pos x="143933333" y="32299900"/>
                                    </a:cxn>
                                    <a:cxn ang="0">
                                      <a:pos x="135120843" y="37270328"/>
                                    </a:cxn>
                                    <a:cxn ang="0">
                                      <a:pos x="135120843" y="37270328"/>
                                    </a:cxn>
                                    <a:cxn ang="0">
                                      <a:pos x="129246992" y="42239180"/>
                                    </a:cxn>
                                    <a:cxn ang="0">
                                      <a:pos x="123371428" y="47208032"/>
                                    </a:cxn>
                                    <a:cxn ang="0">
                                      <a:pos x="123371428" y="49693245"/>
                                    </a:cxn>
                                    <a:cxn ang="0">
                                      <a:pos x="117495864" y="54662097"/>
                                    </a:cxn>
                                    <a:cxn ang="0">
                                      <a:pos x="117495864" y="57147311"/>
                                    </a:cxn>
                                    <a:cxn ang="0">
                                      <a:pos x="114558938" y="64601377"/>
                                    </a:cxn>
                                    <a:cxn ang="0">
                                      <a:pos x="111622013" y="74539081"/>
                                    </a:cxn>
                                    <a:cxn ang="0">
                                      <a:pos x="185057142" y="203741835"/>
                                    </a:cxn>
                                    <a:cxn ang="0">
                                      <a:pos x="258492272" y="74539081"/>
                                    </a:cxn>
                                    <a:cxn ang="0">
                                      <a:pos x="255555346" y="64601377"/>
                                    </a:cxn>
                                    <a:cxn ang="0">
                                      <a:pos x="158619673" y="72055443"/>
                                    </a:cxn>
                                    <a:cxn ang="0">
                                      <a:pos x="185057142" y="47208032"/>
                                    </a:cxn>
                                    <a:cxn ang="0">
                                      <a:pos x="214431537" y="72055443"/>
                                    </a:cxn>
                                    <a:cxn ang="0">
                                      <a:pos x="185057142" y="94416064"/>
                                    </a:cxn>
                                    <a:cxn ang="0">
                                      <a:pos x="158619673" y="72055443"/>
                                    </a:cxn>
                                    <a:cxn ang="0">
                                      <a:pos x="305491646" y="163986293"/>
                                    </a:cxn>
                                    <a:cxn ang="0">
                                      <a:pos x="305491646" y="188833704"/>
                                    </a:cxn>
                                    <a:cxn ang="0">
                                      <a:pos x="340739891" y="181379638"/>
                                    </a:cxn>
                                    <a:cxn ang="0">
                                      <a:pos x="340739891" y="280766130"/>
                                    </a:cxn>
                                    <a:cxn ang="0">
                                      <a:pos x="240867292" y="313066031"/>
                                    </a:cxn>
                                    <a:cxn ang="0">
                                      <a:pos x="129246992" y="280766130"/>
                                    </a:cxn>
                                    <a:cxn ang="0">
                                      <a:pos x="29374394" y="305611965"/>
                                    </a:cxn>
                                    <a:cxn ang="0">
                                      <a:pos x="29374394" y="203741835"/>
                                    </a:cxn>
                                    <a:cxn ang="0">
                                      <a:pos x="73435129" y="188833704"/>
                                    </a:cxn>
                                    <a:cxn ang="0">
                                      <a:pos x="46999373" y="171440359"/>
                                    </a:cxn>
                                    <a:cxn ang="0">
                                      <a:pos x="0" y="196287770"/>
                                    </a:cxn>
                                    <a:cxn ang="0">
                                      <a:pos x="0" y="320520097"/>
                                    </a:cxn>
                                    <a:cxn ang="0">
                                      <a:pos x="29374394" y="335428228"/>
                                    </a:cxn>
                                    <a:cxn ang="0">
                                      <a:pos x="129246992" y="305611965"/>
                                    </a:cxn>
                                    <a:cxn ang="0">
                                      <a:pos x="240867292" y="335428228"/>
                                    </a:cxn>
                                    <a:cxn ang="0">
                                      <a:pos x="370114285" y="298157900"/>
                                    </a:cxn>
                                    <a:cxn ang="0">
                                      <a:pos x="370114285" y="156532227"/>
                                    </a:cxn>
                                    <a:cxn ang="0">
                                      <a:pos x="305491646" y="163986293"/>
                                    </a:cxn>
                                    <a:cxn ang="0">
                                      <a:pos x="305491646" y="163986293"/>
                                    </a:cxn>
                                    <a:cxn ang="0">
                                      <a:pos x="305491646" y="163986293"/>
                                    </a:cxn>
                                  </a:cxnLst>
                                  <a:rect l="0" t="0" r="0" b="0"/>
                                  <a:pathLst>
                                    <a:path w="126" h="137">
                                      <a:moveTo>
                                        <a:pt x="63" y="95"/>
                                      </a:moveTo>
                                      <a:cubicBezTo>
                                        <a:pt x="63" y="95"/>
                                        <a:pt x="29" y="60"/>
                                        <a:pt x="29" y="30"/>
                                      </a:cubicBezTo>
                                      <a:cubicBezTo>
                                        <a:pt x="29" y="0"/>
                                        <a:pt x="63" y="0"/>
                                        <a:pt x="63" y="0"/>
                                      </a:cubicBezTo>
                                      <a:cubicBezTo>
                                        <a:pt x="63" y="0"/>
                                        <a:pt x="98" y="0"/>
                                        <a:pt x="98" y="30"/>
                                      </a:cubicBezTo>
                                      <a:cubicBezTo>
                                        <a:pt x="98" y="60"/>
                                        <a:pt x="63" y="95"/>
                                        <a:pt x="63" y="95"/>
                                      </a:cubicBezTo>
                                      <a:close/>
                                      <a:moveTo>
                                        <a:pt x="87" y="26"/>
                                      </a:moveTo>
                                      <a:cubicBezTo>
                                        <a:pt x="86" y="21"/>
                                        <a:pt x="83" y="17"/>
                                        <a:pt x="78" y="13"/>
                                      </a:cubicBezTo>
                                      <a:cubicBezTo>
                                        <a:pt x="78" y="13"/>
                                        <a:pt x="78" y="13"/>
                                        <a:pt x="77" y="13"/>
                                      </a:cubicBezTo>
                                      <a:cubicBezTo>
                                        <a:pt x="76" y="12"/>
                                        <a:pt x="76" y="12"/>
                                        <a:pt x="75" y="12"/>
                                      </a:cubicBezTo>
                                      <a:cubicBezTo>
                                        <a:pt x="74" y="11"/>
                                        <a:pt x="74" y="11"/>
                                        <a:pt x="73" y="11"/>
                                      </a:cubicBezTo>
                                      <a:cubicBezTo>
                                        <a:pt x="72" y="10"/>
                                        <a:pt x="71" y="10"/>
                                        <a:pt x="71" y="10"/>
                                      </a:cubicBezTo>
                                      <a:cubicBezTo>
                                        <a:pt x="70" y="10"/>
                                        <a:pt x="69" y="10"/>
                                        <a:pt x="68" y="9"/>
                                      </a:cubicBezTo>
                                      <a:cubicBezTo>
                                        <a:pt x="67" y="9"/>
                                        <a:pt x="65" y="9"/>
                                        <a:pt x="63" y="9"/>
                                      </a:cubicBezTo>
                                      <a:cubicBezTo>
                                        <a:pt x="63" y="9"/>
                                        <a:pt x="63" y="9"/>
                                        <a:pt x="63" y="9"/>
                                      </a:cubicBezTo>
                                      <a:cubicBezTo>
                                        <a:pt x="63" y="9"/>
                                        <a:pt x="63" y="9"/>
                                        <a:pt x="63" y="9"/>
                                      </a:cubicBezTo>
                                      <a:cubicBezTo>
                                        <a:pt x="61" y="9"/>
                                        <a:pt x="60" y="9"/>
                                        <a:pt x="58" y="9"/>
                                      </a:cubicBezTo>
                                      <a:cubicBezTo>
                                        <a:pt x="55" y="10"/>
                                        <a:pt x="52" y="11"/>
                                        <a:pt x="49" y="13"/>
                                      </a:cubicBezTo>
                                      <a:cubicBezTo>
                                        <a:pt x="49" y="13"/>
                                        <a:pt x="49" y="13"/>
                                        <a:pt x="49" y="13"/>
                                      </a:cubicBezTo>
                                      <a:cubicBezTo>
                                        <a:pt x="48" y="13"/>
                                        <a:pt x="47" y="14"/>
                                        <a:pt x="46" y="15"/>
                                      </a:cubicBezTo>
                                      <a:cubicBezTo>
                                        <a:pt x="46" y="15"/>
                                        <a:pt x="46" y="15"/>
                                        <a:pt x="46" y="15"/>
                                      </a:cubicBezTo>
                                      <a:cubicBezTo>
                                        <a:pt x="45" y="16"/>
                                        <a:pt x="44" y="16"/>
                                        <a:pt x="44" y="17"/>
                                      </a:cubicBezTo>
                                      <a:cubicBezTo>
                                        <a:pt x="43" y="18"/>
                                        <a:pt x="43" y="18"/>
                                        <a:pt x="42" y="19"/>
                                      </a:cubicBezTo>
                                      <a:cubicBezTo>
                                        <a:pt x="42" y="19"/>
                                        <a:pt x="42" y="19"/>
                                        <a:pt x="42" y="20"/>
                                      </a:cubicBezTo>
                                      <a:cubicBezTo>
                                        <a:pt x="41" y="21"/>
                                        <a:pt x="41" y="21"/>
                                        <a:pt x="40" y="22"/>
                                      </a:cubicBezTo>
                                      <a:cubicBezTo>
                                        <a:pt x="40" y="23"/>
                                        <a:pt x="40" y="23"/>
                                        <a:pt x="40" y="23"/>
                                      </a:cubicBezTo>
                                      <a:cubicBezTo>
                                        <a:pt x="40" y="24"/>
                                        <a:pt x="39" y="25"/>
                                        <a:pt x="39" y="26"/>
                                      </a:cubicBezTo>
                                      <a:cubicBezTo>
                                        <a:pt x="39" y="28"/>
                                        <a:pt x="38" y="29"/>
                                        <a:pt x="38" y="30"/>
                                      </a:cubicBezTo>
                                      <a:cubicBezTo>
                                        <a:pt x="38" y="52"/>
                                        <a:pt x="63" y="82"/>
                                        <a:pt x="63" y="82"/>
                                      </a:cubicBezTo>
                                      <a:cubicBezTo>
                                        <a:pt x="63" y="82"/>
                                        <a:pt x="88" y="52"/>
                                        <a:pt x="88" y="30"/>
                                      </a:cubicBezTo>
                                      <a:cubicBezTo>
                                        <a:pt x="88" y="29"/>
                                        <a:pt x="88" y="28"/>
                                        <a:pt x="87" y="26"/>
                                      </a:cubicBezTo>
                                      <a:close/>
                                      <a:moveTo>
                                        <a:pt x="54" y="29"/>
                                      </a:moveTo>
                                      <a:cubicBezTo>
                                        <a:pt x="54" y="23"/>
                                        <a:pt x="58" y="19"/>
                                        <a:pt x="63" y="19"/>
                                      </a:cubicBezTo>
                                      <a:cubicBezTo>
                                        <a:pt x="68" y="19"/>
                                        <a:pt x="73" y="23"/>
                                        <a:pt x="73" y="29"/>
                                      </a:cubicBezTo>
                                      <a:cubicBezTo>
                                        <a:pt x="73" y="34"/>
                                        <a:pt x="68" y="38"/>
                                        <a:pt x="63" y="38"/>
                                      </a:cubicBezTo>
                                      <a:cubicBezTo>
                                        <a:pt x="58" y="38"/>
                                        <a:pt x="54" y="34"/>
                                        <a:pt x="54" y="29"/>
                                      </a:cubicBezTo>
                                      <a:close/>
                                      <a:moveTo>
                                        <a:pt x="104" y="66"/>
                                      </a:moveTo>
                                      <a:cubicBezTo>
                                        <a:pt x="104" y="66"/>
                                        <a:pt x="101" y="75"/>
                                        <a:pt x="104" y="76"/>
                                      </a:cubicBezTo>
                                      <a:cubicBezTo>
                                        <a:pt x="107" y="77"/>
                                        <a:pt x="116" y="73"/>
                                        <a:pt x="116" y="73"/>
                                      </a:cubicBezTo>
                                      <a:cubicBezTo>
                                        <a:pt x="116" y="113"/>
                                        <a:pt x="116" y="113"/>
                                        <a:pt x="116" y="113"/>
                                      </a:cubicBezTo>
                                      <a:cubicBezTo>
                                        <a:pt x="116" y="113"/>
                                        <a:pt x="85" y="126"/>
                                        <a:pt x="82" y="126"/>
                                      </a:cubicBezTo>
                                      <a:cubicBezTo>
                                        <a:pt x="79" y="125"/>
                                        <a:pt x="47" y="112"/>
                                        <a:pt x="44" y="113"/>
                                      </a:cubicBezTo>
                                      <a:cubicBezTo>
                                        <a:pt x="41" y="115"/>
                                        <a:pt x="10" y="123"/>
                                        <a:pt x="10" y="123"/>
                                      </a:cubicBezTo>
                                      <a:cubicBezTo>
                                        <a:pt x="10" y="82"/>
                                        <a:pt x="10" y="82"/>
                                        <a:pt x="10" y="82"/>
                                      </a:cubicBezTo>
                                      <a:cubicBezTo>
                                        <a:pt x="10" y="82"/>
                                        <a:pt x="24" y="78"/>
                                        <a:pt x="25" y="76"/>
                                      </a:cubicBezTo>
                                      <a:cubicBezTo>
                                        <a:pt x="27" y="72"/>
                                        <a:pt x="26" y="65"/>
                                        <a:pt x="16" y="69"/>
                                      </a:cubicBezTo>
                                      <a:cubicBezTo>
                                        <a:pt x="6" y="74"/>
                                        <a:pt x="0" y="79"/>
                                        <a:pt x="0" y="79"/>
                                      </a:cubicBezTo>
                                      <a:cubicBezTo>
                                        <a:pt x="0" y="129"/>
                                        <a:pt x="0" y="129"/>
                                        <a:pt x="0" y="129"/>
                                      </a:cubicBezTo>
                                      <a:cubicBezTo>
                                        <a:pt x="0" y="129"/>
                                        <a:pt x="3" y="137"/>
                                        <a:pt x="10" y="135"/>
                                      </a:cubicBezTo>
                                      <a:cubicBezTo>
                                        <a:pt x="16" y="133"/>
                                        <a:pt x="44" y="123"/>
                                        <a:pt x="44" y="123"/>
                                      </a:cubicBezTo>
                                      <a:cubicBezTo>
                                        <a:pt x="44" y="123"/>
                                        <a:pt x="78" y="135"/>
                                        <a:pt x="82" y="135"/>
                                      </a:cubicBezTo>
                                      <a:cubicBezTo>
                                        <a:pt x="86" y="136"/>
                                        <a:pt x="126" y="124"/>
                                        <a:pt x="126" y="120"/>
                                      </a:cubicBezTo>
                                      <a:cubicBezTo>
                                        <a:pt x="126" y="106"/>
                                        <a:pt x="126" y="66"/>
                                        <a:pt x="126" y="63"/>
                                      </a:cubicBezTo>
                                      <a:cubicBezTo>
                                        <a:pt x="125" y="61"/>
                                        <a:pt x="110" y="64"/>
                                        <a:pt x="104" y="66"/>
                                      </a:cubicBezTo>
                                      <a:close/>
                                      <a:moveTo>
                                        <a:pt x="104" y="66"/>
                                      </a:moveTo>
                                      <a:cubicBezTo>
                                        <a:pt x="104" y="66"/>
                                        <a:pt x="104" y="66"/>
                                        <a:pt x="104" y="66"/>
                                      </a:cubicBezTo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pic:pic xmlns:pic="http://schemas.openxmlformats.org/drawingml/2006/picture">
                            <pic:nvPicPr>
                              <pic:cNvPr id="101" name="图片 18" descr="求职意向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 flipH="1">
                                <a:off x="14198" y="2587"/>
                                <a:ext cx="363" cy="36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102" name="组合 21"/>
                          <wpg:cNvGrpSpPr/>
                          <wpg:grpSpPr>
                            <a:xfrm>
                              <a:off x="7055" y="2567"/>
                              <a:ext cx="368" cy="1384"/>
                              <a:chOff x="6965" y="2567"/>
                              <a:chExt cx="368" cy="1384"/>
                            </a:xfrm>
                          </wpg:grpSpPr>
                          <wpg:grpSp>
                            <wpg:cNvPr id="103" name="组合 1"/>
                            <wpg:cNvGrpSpPr/>
                            <wpg:grpSpPr>
                              <a:xfrm>
                                <a:off x="6990" y="3162"/>
                                <a:ext cx="305" cy="789"/>
                                <a:chOff x="2436" y="2912"/>
                                <a:chExt cx="305" cy="807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104" name="任意多边形 16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436" y="2912"/>
                                  <a:ext cx="293" cy="29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56" y="0"/>
                                    </a:cxn>
                                    <a:cxn ang="0">
                                      <a:pos x="0" y="56"/>
                                    </a:cxn>
                                    <a:cxn ang="0">
                                      <a:pos x="56" y="113"/>
                                    </a:cxn>
                                    <a:cxn ang="0">
                                      <a:pos x="113" y="56"/>
                                    </a:cxn>
                                    <a:cxn ang="0">
                                      <a:pos x="56" y="0"/>
                                    </a:cxn>
                                    <a:cxn ang="0">
                                      <a:pos x="56" y="104"/>
                                    </a:cxn>
                                    <a:cxn ang="0">
                                      <a:pos x="8" y="56"/>
                                    </a:cxn>
                                    <a:cxn ang="0">
                                      <a:pos x="56" y="8"/>
                                    </a:cxn>
                                    <a:cxn ang="0">
                                      <a:pos x="105" y="56"/>
                                    </a:cxn>
                                    <a:cxn ang="0">
                                      <a:pos x="56" y="104"/>
                                    </a:cxn>
                                    <a:cxn ang="0">
                                      <a:pos x="74" y="86"/>
                                    </a:cxn>
                                    <a:cxn ang="0">
                                      <a:pos x="77" y="84"/>
                                    </a:cxn>
                                    <a:cxn ang="0">
                                      <a:pos x="71" y="76"/>
                                    </a:cxn>
                                    <a:cxn ang="0">
                                      <a:pos x="65" y="67"/>
                                    </a:cxn>
                                    <a:cxn ang="0">
                                      <a:pos x="61" y="69"/>
                                    </a:cxn>
                                    <a:cxn ang="0">
                                      <a:pos x="48" y="44"/>
                                    </a:cxn>
                                    <a:cxn ang="0">
                                      <a:pos x="52" y="42"/>
                                    </a:cxn>
                                    <a:cxn ang="0">
                                      <a:pos x="47" y="33"/>
                                    </a:cxn>
                                    <a:cxn ang="0">
                                      <a:pos x="43" y="23"/>
                                    </a:cxn>
                                    <a:cxn ang="0">
                                      <a:pos x="41" y="25"/>
                                    </a:cxn>
                                    <a:cxn ang="0">
                                      <a:pos x="35" y="35"/>
                                    </a:cxn>
                                    <a:cxn ang="0">
                                      <a:pos x="35" y="35"/>
                                    </a:cxn>
                                    <a:cxn ang="0">
                                      <a:pos x="35" y="35"/>
                                    </a:cxn>
                                    <a:cxn ang="0">
                                      <a:pos x="35" y="38"/>
                                    </a:cxn>
                                    <a:cxn ang="0">
                                      <a:pos x="35" y="38"/>
                                    </a:cxn>
                                    <a:cxn ang="0">
                                      <a:pos x="35" y="38"/>
                                    </a:cxn>
                                    <a:cxn ang="0">
                                      <a:pos x="60" y="83"/>
                                    </a:cxn>
                                    <a:cxn ang="0">
                                      <a:pos x="60" y="83"/>
                                    </a:cxn>
                                    <a:cxn ang="0">
                                      <a:pos x="62" y="85"/>
                                    </a:cxn>
                                    <a:cxn ang="0">
                                      <a:pos x="74" y="86"/>
                                    </a:cxn>
                                    <a:cxn ang="0">
                                      <a:pos x="74" y="86"/>
                                    </a:cxn>
                                    <a:cxn ang="0">
                                      <a:pos x="79" y="83"/>
                                    </a:cxn>
                                    <a:cxn ang="0">
                                      <a:pos x="73" y="74"/>
                                    </a:cxn>
                                    <a:cxn ang="0">
                                      <a:pos x="68" y="66"/>
                                    </a:cxn>
                                    <a:cxn ang="0">
                                      <a:pos x="71" y="64"/>
                                    </a:cxn>
                                    <a:cxn ang="0">
                                      <a:pos x="82" y="81"/>
                                    </a:cxn>
                                    <a:cxn ang="0">
                                      <a:pos x="79" y="83"/>
                                    </a:cxn>
                                    <a:cxn ang="0">
                                      <a:pos x="54" y="41"/>
                                    </a:cxn>
                                    <a:cxn ang="0">
                                      <a:pos x="50" y="32"/>
                                    </a:cxn>
                                    <a:cxn ang="0">
                                      <a:pos x="46" y="22"/>
                                    </a:cxn>
                                    <a:cxn ang="0">
                                      <a:pos x="48" y="20"/>
                                    </a:cxn>
                                    <a:cxn ang="0">
                                      <a:pos x="57" y="39"/>
                                    </a:cxn>
                                    <a:cxn ang="0">
                                      <a:pos x="54" y="41"/>
                                    </a:cxn>
                                    <a:cxn ang="0">
                                      <a:pos x="54" y="41"/>
                                    </a:cxn>
                                    <a:cxn ang="0">
                                      <a:pos x="54" y="41"/>
                                    </a:cxn>
                                  </a:cxnLst>
                                  <a:rect l="0" t="0" r="0" b="0"/>
                                  <a:pathLst>
                                    <a:path w="113" h="113">
                                      <a:moveTo>
                                        <a:pt x="56" y="0"/>
                                      </a:moveTo>
                                      <a:cubicBezTo>
                                        <a:pt x="25" y="0"/>
                                        <a:pt x="0" y="25"/>
                                        <a:pt x="0" y="56"/>
                                      </a:cubicBezTo>
                                      <a:cubicBezTo>
                                        <a:pt x="0" y="87"/>
                                        <a:pt x="25" y="113"/>
                                        <a:pt x="56" y="113"/>
                                      </a:cubicBezTo>
                                      <a:cubicBezTo>
                                        <a:pt x="88" y="113"/>
                                        <a:pt x="113" y="87"/>
                                        <a:pt x="113" y="56"/>
                                      </a:cubicBezTo>
                                      <a:cubicBezTo>
                                        <a:pt x="113" y="25"/>
                                        <a:pt x="88" y="0"/>
                                        <a:pt x="56" y="0"/>
                                      </a:cubicBezTo>
                                      <a:close/>
                                      <a:moveTo>
                                        <a:pt x="56" y="104"/>
                                      </a:moveTo>
                                      <a:cubicBezTo>
                                        <a:pt x="30" y="104"/>
                                        <a:pt x="8" y="83"/>
                                        <a:pt x="8" y="56"/>
                                      </a:cubicBezTo>
                                      <a:cubicBezTo>
                                        <a:pt x="8" y="29"/>
                                        <a:pt x="30" y="8"/>
                                        <a:pt x="56" y="8"/>
                                      </a:cubicBezTo>
                                      <a:cubicBezTo>
                                        <a:pt x="83" y="8"/>
                                        <a:pt x="105" y="29"/>
                                        <a:pt x="105" y="56"/>
                                      </a:cubicBezTo>
                                      <a:cubicBezTo>
                                        <a:pt x="105" y="83"/>
                                        <a:pt x="83" y="104"/>
                                        <a:pt x="56" y="104"/>
                                      </a:cubicBezTo>
                                      <a:close/>
                                      <a:moveTo>
                                        <a:pt x="74" y="86"/>
                                      </a:moveTo>
                                      <a:cubicBezTo>
                                        <a:pt x="77" y="84"/>
                                        <a:pt x="77" y="84"/>
                                        <a:pt x="77" y="84"/>
                                      </a:cubicBezTo>
                                      <a:cubicBezTo>
                                        <a:pt x="75" y="81"/>
                                        <a:pt x="73" y="78"/>
                                        <a:pt x="71" y="76"/>
                                      </a:cubicBezTo>
                                      <a:cubicBezTo>
                                        <a:pt x="69" y="73"/>
                                        <a:pt x="67" y="70"/>
                                        <a:pt x="65" y="67"/>
                                      </a:cubicBezTo>
                                      <a:cubicBezTo>
                                        <a:pt x="61" y="69"/>
                                        <a:pt x="61" y="69"/>
                                        <a:pt x="61" y="69"/>
                                      </a:cubicBezTo>
                                      <a:cubicBezTo>
                                        <a:pt x="56" y="62"/>
                                        <a:pt x="51" y="53"/>
                                        <a:pt x="48" y="44"/>
                                      </a:cubicBezTo>
                                      <a:cubicBezTo>
                                        <a:pt x="52" y="42"/>
                                        <a:pt x="52" y="42"/>
                                        <a:pt x="52" y="42"/>
                                      </a:cubicBezTo>
                                      <a:cubicBezTo>
                                        <a:pt x="50" y="39"/>
                                        <a:pt x="49" y="36"/>
                                        <a:pt x="47" y="33"/>
                                      </a:cubicBezTo>
                                      <a:cubicBezTo>
                                        <a:pt x="46" y="30"/>
                                        <a:pt x="44" y="27"/>
                                        <a:pt x="43" y="23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36" y="27"/>
                                        <a:pt x="34" y="31"/>
                                        <a:pt x="35" y="35"/>
                                      </a:cubicBezTo>
                                      <a:cubicBezTo>
                                        <a:pt x="35" y="35"/>
                                        <a:pt x="35" y="35"/>
                                        <a:pt x="35" y="35"/>
                                      </a:cubicBezTo>
                                      <a:cubicBezTo>
                                        <a:pt x="35" y="35"/>
                                        <a:pt x="35" y="35"/>
                                        <a:pt x="35" y="35"/>
                                      </a:cubicBezTo>
                                      <a:cubicBezTo>
                                        <a:pt x="35" y="36"/>
                                        <a:pt x="35" y="37"/>
                                        <a:pt x="35" y="38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40" y="55"/>
                                        <a:pt x="48" y="70"/>
                                        <a:pt x="60" y="83"/>
                                      </a:cubicBezTo>
                                      <a:cubicBezTo>
                                        <a:pt x="60" y="83"/>
                                        <a:pt x="60" y="83"/>
                                        <a:pt x="60" y="83"/>
                                      </a:cubicBezTo>
                                      <a:cubicBezTo>
                                        <a:pt x="61" y="84"/>
                                        <a:pt x="61" y="84"/>
                                        <a:pt x="62" y="85"/>
                                      </a:cubicBezTo>
                                      <a:cubicBezTo>
                                        <a:pt x="65" y="88"/>
                                        <a:pt x="69" y="88"/>
                                        <a:pt x="74" y="86"/>
                                      </a:cubicBezTo>
                                      <a:cubicBezTo>
                                        <a:pt x="74" y="86"/>
                                        <a:pt x="74" y="86"/>
                                        <a:pt x="74" y="86"/>
                                      </a:cubicBezTo>
                                      <a:close/>
                                      <a:moveTo>
                                        <a:pt x="79" y="83"/>
                                      </a:moveTo>
                                      <a:cubicBezTo>
                                        <a:pt x="77" y="80"/>
                                        <a:pt x="75" y="77"/>
                                        <a:pt x="73" y="74"/>
                                      </a:cubicBezTo>
                                      <a:cubicBezTo>
                                        <a:pt x="71" y="71"/>
                                        <a:pt x="69" y="69"/>
                                        <a:pt x="68" y="66"/>
                                      </a:cubicBezTo>
                                      <a:cubicBezTo>
                                        <a:pt x="71" y="64"/>
                                        <a:pt x="71" y="64"/>
                                        <a:pt x="71" y="64"/>
                                      </a:cubicBezTo>
                                      <a:cubicBezTo>
                                        <a:pt x="73" y="64"/>
                                        <a:pt x="80" y="73"/>
                                        <a:pt x="82" y="81"/>
                                      </a:cubicBezTo>
                                      <a:cubicBezTo>
                                        <a:pt x="79" y="83"/>
                                        <a:pt x="79" y="83"/>
                                        <a:pt x="79" y="83"/>
                                      </a:cubicBezTo>
                                      <a:close/>
                                      <a:moveTo>
                                        <a:pt x="54" y="41"/>
                                      </a:moveTo>
                                      <a:cubicBezTo>
                                        <a:pt x="52" y="38"/>
                                        <a:pt x="51" y="35"/>
                                        <a:pt x="50" y="32"/>
                                      </a:cubicBezTo>
                                      <a:cubicBezTo>
                                        <a:pt x="48" y="29"/>
                                        <a:pt x="47" y="25"/>
                                        <a:pt x="46" y="22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52" y="23"/>
                                        <a:pt x="57" y="36"/>
                                        <a:pt x="57" y="39"/>
                                      </a:cubicBezTo>
                                      <a:cubicBezTo>
                                        <a:pt x="54" y="41"/>
                                        <a:pt x="54" y="41"/>
                                        <a:pt x="54" y="41"/>
                                      </a:cubicBezTo>
                                      <a:close/>
                                      <a:moveTo>
                                        <a:pt x="54" y="41"/>
                                      </a:moveTo>
                                      <a:cubicBezTo>
                                        <a:pt x="54" y="41"/>
                                        <a:pt x="54" y="41"/>
                                        <a:pt x="54" y="41"/>
                                      </a:cubicBezTo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05" name="任意多边形 166"/>
                              <wps:cNvSpPr>
                                <a:spLocks noChangeAspect="1"/>
                              </wps:cNvSpPr>
                              <wps:spPr>
                                <a:xfrm flipH="1">
                                  <a:off x="2448" y="3522"/>
                                  <a:ext cx="293" cy="19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342723838" y="0"/>
                                    </a:cxn>
                                    <a:cxn ang="0">
                                      <a:pos x="30328726" y="0"/>
                                    </a:cxn>
                                    <a:cxn ang="0">
                                      <a:pos x="0" y="30196248"/>
                                    </a:cxn>
                                    <a:cxn ang="0">
                                      <a:pos x="0" y="220438354"/>
                                    </a:cxn>
                                    <a:cxn ang="0">
                                      <a:pos x="30328726" y="250634602"/>
                                    </a:cxn>
                                    <a:cxn ang="0">
                                      <a:pos x="342723838" y="250634602"/>
                                    </a:cxn>
                                    <a:cxn ang="0">
                                      <a:pos x="376085612" y="220438354"/>
                                    </a:cxn>
                                    <a:cxn ang="0">
                                      <a:pos x="376085612" y="30196248"/>
                                    </a:cxn>
                                    <a:cxn ang="0">
                                      <a:pos x="342723838" y="0"/>
                                    </a:cxn>
                                    <a:cxn ang="0">
                                      <a:pos x="342723838" y="0"/>
                                    </a:cxn>
                                    <a:cxn ang="0">
                                      <a:pos x="336657745" y="21138591"/>
                                    </a:cxn>
                                    <a:cxn ang="0">
                                      <a:pos x="212306309" y="132865928"/>
                                    </a:cxn>
                                    <a:cxn ang="0">
                                      <a:pos x="188043676" y="144945123"/>
                                    </a:cxn>
                                    <a:cxn ang="0">
                                      <a:pos x="163779302" y="132865928"/>
                                    </a:cxn>
                                    <a:cxn ang="0">
                                      <a:pos x="39427866" y="21138591"/>
                                    </a:cxn>
                                    <a:cxn ang="0">
                                      <a:pos x="336657745" y="21138591"/>
                                    </a:cxn>
                                    <a:cxn ang="0">
                                      <a:pos x="336657745" y="21138591"/>
                                    </a:cxn>
                                    <a:cxn ang="0">
                                      <a:pos x="24264374" y="214398756"/>
                                    </a:cxn>
                                    <a:cxn ang="0">
                                      <a:pos x="24264374" y="42275443"/>
                                    </a:cxn>
                                    <a:cxn ang="0">
                                      <a:pos x="121318388" y="126826330"/>
                                    </a:cxn>
                                    <a:cxn ang="0">
                                      <a:pos x="24264374" y="214398756"/>
                                    </a:cxn>
                                    <a:cxn ang="0">
                                      <a:pos x="24264374" y="214398756"/>
                                    </a:cxn>
                                    <a:cxn ang="0">
                                      <a:pos x="39427866" y="229496010"/>
                                    </a:cxn>
                                    <a:cxn ang="0">
                                      <a:pos x="136481881" y="144945123"/>
                                    </a:cxn>
                                    <a:cxn ang="0">
                                      <a:pos x="154680162" y="157024318"/>
                                    </a:cxn>
                                    <a:cxn ang="0">
                                      <a:pos x="188043676" y="169103514"/>
                                    </a:cxn>
                                    <a:cxn ang="0">
                                      <a:pos x="221405450" y="157024318"/>
                                    </a:cxn>
                                    <a:cxn ang="0">
                                      <a:pos x="236570683" y="144945123"/>
                                    </a:cxn>
                                    <a:cxn ang="0">
                                      <a:pos x="336657745" y="229496010"/>
                                    </a:cxn>
                                    <a:cxn ang="0">
                                      <a:pos x="39427866" y="229496010"/>
                                    </a:cxn>
                                    <a:cxn ang="0">
                                      <a:pos x="39427866" y="229496010"/>
                                    </a:cxn>
                                    <a:cxn ang="0">
                                      <a:pos x="351821237" y="214398756"/>
                                    </a:cxn>
                                    <a:cxn ang="0">
                                      <a:pos x="254767223" y="126826330"/>
                                    </a:cxn>
                                    <a:cxn ang="0">
                                      <a:pos x="351821237" y="42275443"/>
                                    </a:cxn>
                                    <a:cxn ang="0">
                                      <a:pos x="351821237" y="214398756"/>
                                    </a:cxn>
                                    <a:cxn ang="0">
                                      <a:pos x="351821237" y="214398756"/>
                                    </a:cxn>
                                    <a:cxn ang="0">
                                      <a:pos x="351821237" y="214398756"/>
                                    </a:cxn>
                                    <a:cxn ang="0">
                                      <a:pos x="351821237" y="214398756"/>
                                    </a:cxn>
                                  </a:cxnLst>
                                  <a:rect l="0" t="0" r="0" b="0"/>
                                  <a:pathLst>
                                    <a:path w="124" h="83">
                                      <a:moveTo>
                                        <a:pt x="113" y="0"/>
                                      </a:move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5" y="0"/>
                                        <a:pt x="0" y="4"/>
                                        <a:pt x="0" y="10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79"/>
                                        <a:pt x="5" y="83"/>
                                        <a:pt x="10" y="83"/>
                                      </a:cubicBezTo>
                                      <a:cubicBezTo>
                                        <a:pt x="113" y="83"/>
                                        <a:pt x="113" y="83"/>
                                        <a:pt x="113" y="83"/>
                                      </a:cubicBezTo>
                                      <a:cubicBezTo>
                                        <a:pt x="119" y="83"/>
                                        <a:pt x="124" y="79"/>
                                        <a:pt x="124" y="73"/>
                                      </a:cubicBezTo>
                                      <a:cubicBezTo>
                                        <a:pt x="124" y="10"/>
                                        <a:pt x="124" y="10"/>
                                        <a:pt x="124" y="10"/>
                                      </a:cubicBezTo>
                                      <a:cubicBezTo>
                                        <a:pt x="124" y="4"/>
                                        <a:pt x="119" y="0"/>
                                        <a:pt x="113" y="0"/>
                                      </a:cubicBezTo>
                                      <a:cubicBezTo>
                                        <a:pt x="113" y="0"/>
                                        <a:pt x="113" y="0"/>
                                        <a:pt x="113" y="0"/>
                                      </a:cubicBezTo>
                                      <a:close/>
                                      <a:moveTo>
                                        <a:pt x="111" y="7"/>
                                      </a:moveTo>
                                      <a:cubicBezTo>
                                        <a:pt x="70" y="44"/>
                                        <a:pt x="70" y="44"/>
                                        <a:pt x="70" y="44"/>
                                      </a:cubicBezTo>
                                      <a:cubicBezTo>
                                        <a:pt x="66" y="47"/>
                                        <a:pt x="64" y="48"/>
                                        <a:pt x="62" y="48"/>
                                      </a:cubicBezTo>
                                      <a:cubicBezTo>
                                        <a:pt x="60" y="48"/>
                                        <a:pt x="57" y="47"/>
                                        <a:pt x="54" y="44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111" y="7"/>
                                        <a:pt x="111" y="7"/>
                                        <a:pt x="111" y="7"/>
                                      </a:cubicBezTo>
                                      <a:cubicBezTo>
                                        <a:pt x="111" y="7"/>
                                        <a:pt x="111" y="7"/>
                                        <a:pt x="111" y="7"/>
                                      </a:cubicBezTo>
                                      <a:close/>
                                      <a:moveTo>
                                        <a:pt x="8" y="71"/>
                                      </a:moveTo>
                                      <a:cubicBezTo>
                                        <a:pt x="8" y="14"/>
                                        <a:pt x="8" y="14"/>
                                        <a:pt x="8" y="14"/>
                                      </a:cubicBezTo>
                                      <a:cubicBezTo>
                                        <a:pt x="40" y="42"/>
                                        <a:pt x="40" y="42"/>
                                        <a:pt x="40" y="42"/>
                                      </a:cubicBezTo>
                                      <a:cubicBezTo>
                                        <a:pt x="8" y="71"/>
                                        <a:pt x="8" y="71"/>
                                        <a:pt x="8" y="71"/>
                                      </a:cubicBezTo>
                                      <a:cubicBezTo>
                                        <a:pt x="8" y="71"/>
                                        <a:pt x="8" y="71"/>
                                        <a:pt x="8" y="71"/>
                                      </a:cubicBezTo>
                                      <a:close/>
                                      <a:moveTo>
                                        <a:pt x="13" y="76"/>
                                      </a:moveTo>
                                      <a:cubicBezTo>
                                        <a:pt x="45" y="48"/>
                                        <a:pt x="45" y="48"/>
                                        <a:pt x="45" y="48"/>
                                      </a:cubicBezTo>
                                      <a:cubicBezTo>
                                        <a:pt x="51" y="52"/>
                                        <a:pt x="51" y="52"/>
                                        <a:pt x="51" y="52"/>
                                      </a:cubicBezTo>
                                      <a:cubicBezTo>
                                        <a:pt x="54" y="55"/>
                                        <a:pt x="57" y="56"/>
                                        <a:pt x="62" y="56"/>
                                      </a:cubicBezTo>
                                      <a:cubicBezTo>
                                        <a:pt x="66" y="56"/>
                                        <a:pt x="70" y="55"/>
                                        <a:pt x="73" y="52"/>
                                      </a:cubicBezTo>
                                      <a:cubicBezTo>
                                        <a:pt x="78" y="48"/>
                                        <a:pt x="78" y="48"/>
                                        <a:pt x="78" y="48"/>
                                      </a:cubicBezTo>
                                      <a:cubicBezTo>
                                        <a:pt x="111" y="76"/>
                                        <a:pt x="111" y="76"/>
                                        <a:pt x="111" y="76"/>
                                      </a:cubicBezTo>
                                      <a:cubicBezTo>
                                        <a:pt x="13" y="76"/>
                                        <a:pt x="13" y="76"/>
                                        <a:pt x="13" y="76"/>
                                      </a:cubicBezTo>
                                      <a:cubicBezTo>
                                        <a:pt x="13" y="76"/>
                                        <a:pt x="13" y="76"/>
                                        <a:pt x="13" y="76"/>
                                      </a:cubicBezTo>
                                      <a:close/>
                                      <a:moveTo>
                                        <a:pt x="116" y="71"/>
                                      </a:moveTo>
                                      <a:cubicBezTo>
                                        <a:pt x="84" y="42"/>
                                        <a:pt x="84" y="42"/>
                                        <a:pt x="84" y="42"/>
                                      </a:cubicBezTo>
                                      <a:cubicBezTo>
                                        <a:pt x="116" y="14"/>
                                        <a:pt x="116" y="14"/>
                                        <a:pt x="116" y="14"/>
                                      </a:cubicBezTo>
                                      <a:cubicBezTo>
                                        <a:pt x="116" y="71"/>
                                        <a:pt x="116" y="71"/>
                                        <a:pt x="116" y="71"/>
                                      </a:cubicBezTo>
                                      <a:cubicBezTo>
                                        <a:pt x="116" y="71"/>
                                        <a:pt x="116" y="71"/>
                                        <a:pt x="116" y="71"/>
                                      </a:cubicBezTo>
                                      <a:close/>
                                      <a:moveTo>
                                        <a:pt x="116" y="71"/>
                                      </a:moveTo>
                                      <a:cubicBezTo>
                                        <a:pt x="116" y="71"/>
                                        <a:pt x="116" y="71"/>
                                        <a:pt x="116" y="71"/>
                                      </a:cubicBezTo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pic:pic xmlns:pic="http://schemas.openxmlformats.org/drawingml/2006/picture">
                            <pic:nvPicPr>
                              <pic:cNvPr id="106" name="图片 19" descr="姓 名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965" y="2567"/>
                                <a:ext cx="368" cy="36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6397" y="404"/>
                            <a:ext cx="2934" cy="844"/>
                            <a:chOff x="6525" y="373"/>
                            <a:chExt cx="2934" cy="844"/>
                          </a:xfrm>
                        </wpg:grpSpPr>
                        <wps:wsp>
                          <wps:cNvPr id="31" name="矩形 31"/>
                          <wps:cNvSpPr/>
                          <wps:spPr>
                            <a:xfrm>
                              <a:off x="6525" y="383"/>
                              <a:ext cx="2934" cy="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2225">
                              <a:noFill/>
                              <a:prstDash val="sysDash"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文本框 20"/>
                          <wps:cNvSpPr txBox="1"/>
                          <wps:spPr>
                            <a:xfrm>
                              <a:off x="6647" y="373"/>
                              <a:ext cx="2690" cy="8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汉仪粗黑简" w:hAnsi="汉仪粗黑简" w:eastAsia="汉仪粗黑简" w:cs="汉仪粗黑简"/>
                                    <w:b/>
                                    <w:bCs/>
                                    <w:color w:val="767171" w:themeColor="background2" w:themeShade="80"/>
                                    <w:spacing w:val="17"/>
                                    <w:sz w:val="56"/>
                                    <w:szCs w:val="96"/>
                                    <w14:reflection w14:blurRad="0" w14:stA="18000" w14:stPos="0" w14:endA="300" w14:endPos="31000" w14:dist="60007" w14:dir="5400000" w14:fadeDir="5400000" w14:sx="100000" w14:sy="-100000" w14:kx="0" w14:ky="0" w14:algn="bl"/>
                                  </w:rPr>
                                </w:pPr>
                                <w:r>
                                  <w:rPr>
                                    <w:rFonts w:hint="eastAsia" w:ascii="汉仪粗黑简" w:hAnsi="汉仪粗黑简" w:eastAsia="汉仪粗黑简" w:cs="汉仪粗黑简"/>
                                    <w:b/>
                                    <w:bCs/>
                                    <w:color w:val="767171" w:themeColor="background2" w:themeShade="80"/>
                                    <w:spacing w:val="17"/>
                                    <w:sz w:val="52"/>
                                    <w:szCs w:val="72"/>
                                    <w14:reflection w14:blurRad="0" w14:stA="18000" w14:stPos="0" w14:endA="300" w14:endPos="31000" w14:dist="60007" w14:dir="5400000" w14:fadeDir="5400000" w14:sx="100000" w14:sy="-100000" w14:kx="0" w14:ky="0" w14:algn="bl"/>
                                  </w:rPr>
                                  <w:t>个人简历</w:t>
                                </w:r>
                              </w:p>
                              <w:p>
                                <w:pPr>
                                  <w:rPr>
                                    <w14:reflection w14:blurRad="0" w14:stA="18000" w14:stPos="0" w14:endA="300" w14:endPos="31000" w14:dist="60007" w14:dir="5400000" w14:fadeDir="5400000" w14:sx="100000" w14:sy="-100000" w14:kx="0" w14:ky="0" w14:algn="b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55pt;margin-top:-29.95pt;height:163.8pt;width:550.45pt;z-index:251663360;mso-width-relative:page;mso-height-relative:page;" coordorigin="2168,404" coordsize="11009,3276" o:gfxdata="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C5s8AC/AAAApQEA&#10;ABkAAABkcnMvX3JlbHMvZTJvRG9jLnhtbC5yZWxzvZDBisIwEIbvC/sOYe7btD0sspj2IoJXcR9g&#10;SKZpsJmEJIq+vYFlQUHw5nFm+L//Y9bjxS/iTCm7wAq6pgVBrINxbBX8HrZfKxC5IBtcApOCK2UY&#10;h8+P9Z4WLDWUZxezqBTOCuZS4o+UWc/kMTchEtfLFJLHUsdkZUR9REuyb9tvme4ZMDwwxc4oSDvT&#10;gzhcY21+zQ7T5DRtgj554vKkQjpfuysQk6WiwJNx+Lfsm8gW5HOH7j0O3b+DfHjucAN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">
                <o:lock v:ext="edit" aspectratio="f"/>
                <v:roundrect id="_x0000_s1026" o:spid="_x0000_s1026" o:spt="2" style="position:absolute;left:2168;top:990;height:2690;width:11009;v-text-anchor:middle;" fillcolor="#E7E7E7" filled="t" stroked="t" coordsize="21600,21600" arcsize="0.073287037037037" o:gfxdata="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3b4O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2333;top:1155;height:2378;width:10680;v-text-anchor:middle;" fillcolor="#FFFFFF [3212]" filled="t" stroked="t" coordsize="21600,21600" arcsize="0.073287037037037" o:gfxdata="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1we3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shadow on="t" color="#000000" opacity="26214f" offset="0pt,0pt" origin="0f,0f" matrix="65536f,0f,0f,65536f"/>
                </v:roundrect>
                <v:group id="_x0000_s1026" o:spid="_x0000_s1026" o:spt="203" style="position:absolute;left:2656;top:1501;height:1891;width:10278;" coordorigin="7055,2320" coordsize="10278,1891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2" o:spid="_x0000_s1026" o:spt="202" type="#_x0000_t202" style="position:absolute;left:7409;top:2320;height:1891;width:3856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540" w:lineRule="exact"/>
                            <w:jc w:val="left"/>
                            <w:rPr>
                              <w:b/>
                              <w:bCs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hint="eastAsia"/>
                              <w:sz w:val="23"/>
                              <w:szCs w:val="23"/>
                            </w:rPr>
                            <w:t>姓    名：</w:t>
                          </w:r>
                          <w:r>
                            <w:rPr>
                              <w:rFonts w:hint="eastAsia" w:ascii="小米兰亭" w:eastAsia="小米兰亭"/>
                              <w:sz w:val="23"/>
                              <w:szCs w:val="23"/>
                            </w:rPr>
                            <w:t>许果</w:t>
                          </w:r>
                        </w:p>
                        <w:p>
                          <w:pPr>
                            <w:spacing w:line="540" w:lineRule="exact"/>
                            <w:jc w:val="left"/>
                            <w:rPr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hint="eastAsia"/>
                              <w:sz w:val="23"/>
                              <w:szCs w:val="23"/>
                            </w:rPr>
                            <w:t>手    机：15613368932</w:t>
                          </w:r>
                        </w:p>
                        <w:p>
                          <w:pPr>
                            <w:spacing w:line="540" w:lineRule="exact"/>
                            <w:jc w:val="left"/>
                            <w:rPr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hint="eastAsia"/>
                              <w:sz w:val="23"/>
                              <w:szCs w:val="23"/>
                            </w:rPr>
                            <w:t>邮    箱：3084340443@qq.com</w:t>
                          </w:r>
                        </w:p>
                        <w:p/>
                      </w:txbxContent>
                    </v:textbox>
                  </v:shape>
                  <v:shape id="文本框 24" o:spid="_x0000_s1026" o:spt="202" type="#_x0000_t202" style="position:absolute;left:14534;top:2320;height:1891;width:2799;" filled="f" stroked="f" coordsize="21600,21600" o:gfxdata="UEsDBAoAAAAAAIdO4kAAAAAAAAAAAAAAAAAEAAAAZHJzL1BLAwQUAAAACACHTuJARlJ3Nc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L0v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Unc1&#10;wAAAANs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540" w:lineRule="exact"/>
                            <w:jc w:val="left"/>
                            <w:rPr>
                              <w:spacing w:val="1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hint="eastAsia"/>
                              <w:spacing w:val="11"/>
                              <w:sz w:val="23"/>
                              <w:szCs w:val="23"/>
                            </w:rPr>
                            <w:t>求职意向：</w:t>
                          </w:r>
                          <w:r>
                            <w:rPr>
                              <w:rFonts w:hint="eastAsia" w:ascii="小米兰亭" w:eastAsia="小米兰亭"/>
                              <w:spacing w:val="11"/>
                              <w:sz w:val="23"/>
                              <w:szCs w:val="23"/>
                            </w:rPr>
                            <w:t>测试工程师</w:t>
                          </w:r>
                        </w:p>
                        <w:p>
                          <w:pPr>
                            <w:spacing w:line="540" w:lineRule="exact"/>
                            <w:jc w:val="left"/>
                            <w:rPr>
                              <w:spacing w:val="1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hint="eastAsia"/>
                              <w:spacing w:val="11"/>
                              <w:sz w:val="23"/>
                              <w:szCs w:val="23"/>
                            </w:rPr>
                            <w:t>出生年月：2000-04</w:t>
                          </w:r>
                        </w:p>
                        <w:p>
                          <w:pPr>
                            <w:spacing w:line="540" w:lineRule="exact"/>
                            <w:jc w:val="left"/>
                            <w:rPr>
                              <w:rFonts w:hint="eastAsia" w:ascii="Cambria" w:hAnsi="Cambria" w:eastAsia="汉仪正圆 55简"/>
                              <w:spacing w:val="11"/>
                              <w:sz w:val="23"/>
                              <w:szCs w:val="23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pacing w:val="11"/>
                              <w:sz w:val="23"/>
                              <w:szCs w:val="23"/>
                              <w:lang w:eastAsia="zh-CN"/>
                            </w:rPr>
                            <w:t>居住城市</w:t>
                          </w:r>
                          <w:r>
                            <w:rPr>
                              <w:rFonts w:hint="eastAsia"/>
                              <w:spacing w:val="11"/>
                              <w:sz w:val="23"/>
                              <w:szCs w:val="23"/>
                            </w:rPr>
                            <w:t>：</w:t>
                          </w:r>
                          <w:r>
                            <w:rPr>
                              <w:rFonts w:hint="eastAsia"/>
                              <w:spacing w:val="11"/>
                              <w:sz w:val="23"/>
                              <w:szCs w:val="23"/>
                              <w:lang w:eastAsia="zh-CN"/>
                            </w:rPr>
                            <w:t>可搬迁</w:t>
                          </w:r>
                        </w:p>
                        <w:p>
                          <w:pPr>
                            <w:rPr>
                              <w:rFonts w:ascii="汉仪中黑简" w:hAnsi="汉仪中黑简" w:eastAsia="汉仪中黑简" w:cs="汉仪中黑简"/>
                            </w:rPr>
                          </w:pPr>
                        </w:p>
                      </w:txbxContent>
                    </v:textbox>
                  </v:shape>
                  <v:group id="组合 20" o:spid="_x0000_s1026" o:spt="203" style="position:absolute;left:14180;top:2587;height:1384;width:368;" coordorigin="14198,2587" coordsize="368,1384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14" o:spid="_x0000_s1026" o:spt="203" style="position:absolute;left:14216;top:3184;height:787;width:350;" coordorigin="13461,2272" coordsize="350,787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任意多边形 127" o:spid="_x0000_s1026" o:spt="100" style="position:absolute;left:13475;top:2272;height:230;width:305;" filled="t" stroked="f" coordsize="503,379" o:gfxdata="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SB89vQAA&#10;ANsAAAAPAAAAAAAAAAEAIAAAACIAAABkcnMvZG93bnJldi54bWxQSwECFAAUAAAACACHTuJAMy8F&#10;njsAAAA5AAAAEAAAAAAAAAABACAAAAAMAQAAZHJzL3NoYXBleG1sLnhtbFBLBQYAAAAABgAGAFsB&#10;AAC2AwAAAAA=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        <v:path o:connectlocs="34227,0;0,252463;46397,287338;54003,287338;58567,287338;197759,287338;203844,287338;208407,287338;382588,252463;348360,0;202322,263077;201562,263077;54003,263077;54003,263077;42594,262319;127782,191811;213732,262319;359009,252463;238071,263077;211450,201667;44876,201667;23578,34874;348360,24260;359009,252463;71497,104624;185589,104624;128543,137982;128543,72024;128543,137982;334669,47763;216013,72024;216013,95526;334669,119787;216013,95526;288272,143289;216013,167550;216013,143289" o:connectangles="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任意多边形 184" o:spid="_x0000_s1026" o:spt="100" style="position:absolute;left:13461;top:2725;flip:x;height:334;width:350;" filled="t" stroked="f" coordsize="126,137" o:gfxdata="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JCAQvQAA&#10;ANwAAAAPAAAAAAAAAAEAIAAAACIAAABkcnMvZG93bnJldi54bWxQSwECFAAUAAAACACHTuJAMy8F&#10;njsAAAA5AAAAEAAAAAAAAAABACAAAAAMAQAAZHJzL3NoYXBleG1sLnhtbFBLBQYAAAAABgAGAFsB&#10;AAC2AwAAAAA=&#10;" path="m63,95c63,95,29,60,29,30c29,0,63,0,63,0c63,0,98,0,98,30c98,60,63,95,63,95xm87,26c86,21,83,17,78,13c78,13,78,13,77,13c76,12,76,12,75,12c74,11,74,11,73,11c72,10,71,10,71,10c70,10,69,10,68,9c67,9,65,9,63,9c63,9,63,9,63,9c63,9,63,9,63,9c61,9,60,9,58,9c55,10,52,11,49,13c49,13,49,13,49,13c48,13,47,14,46,15c46,15,46,15,46,15c45,16,44,16,44,17c43,18,43,18,42,19c42,19,42,19,42,20c41,21,41,21,40,22c40,23,40,23,40,23c40,24,39,25,39,26c39,28,38,29,38,30c38,52,63,82,63,82c63,82,88,52,88,30c88,29,88,28,87,26xm54,29c54,23,58,19,63,19c68,19,73,23,73,29c73,34,68,38,63,38c58,38,54,34,54,29xm104,66c104,66,101,75,104,76c107,77,116,73,116,73c116,113,116,113,116,113c116,113,85,126,82,126c79,125,47,112,44,113c41,115,10,123,10,123c10,82,10,82,10,82c10,82,24,78,25,76c27,72,26,65,16,69c6,74,0,79,0,79c0,129,0,129,0,129c0,129,3,137,10,135c16,133,44,123,44,123c44,123,78,135,82,135c86,136,126,124,126,120c126,106,126,66,126,63c125,61,110,64,104,66xm104,66c104,66,104,66,104,66e">
                        <v:path o:connectlocs="185057142,236041736;85184544,74539081;185057142,0;287866666,74539081;185057142,236041736;255555346,64601377;229117877,32299900;226180952,32299900;220305388,29816262;214431537,27331048;208555973,24845835;199743483,22362197;185057142,22362197;185057142,22362197;185057142,22362197;170370802,22362197;143933333,32299900;143933333,32299900;135120843,37270328;135120843,37270328;129246992,42239180;123371428,47208032;123371428,49693245;117495864,54662097;117495864,57147311;114558938,64601377;111622013,74539081;185057142,203741835;258492272,74539081;255555346,64601377;158619673,72055443;185057142,47208032;214431537,72055443;185057142,94416064;158619673,72055443;305491646,163986293;305491646,188833704;340739891,181379638;340739891,280766130;240867292,313066031;129246992,280766130;29374394,305611965;29374394,203741835;73435129,188833704;46999373,171440359;0,196287770;0,320520097;29374394,335428228;129246992,305611965;240867292,335428228;370114285,298157900;370114285,156532227;305491646,163986293;305491646,163986293;305491646,163986293" o:connectangles="0,0,0,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shape id="图片 18" o:spid="_x0000_s1026" o:spt="75" alt="求职意向" type="#_x0000_t75" style="position:absolute;left:14198;top:2587;flip:x;height:363;width:363;" filled="f" o:preferrelative="t" stroked="f" coordsize="21600,21600" o:gfxdata="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KHWy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4" o:title=""/>
                      <o:lock v:ext="edit" aspectratio="t"/>
                    </v:shape>
                  </v:group>
                  <v:group id="组合 21" o:spid="_x0000_s1026" o:spt="203" style="position:absolute;left:7055;top:2567;height:1384;width:368;" coordorigin="6965,2567" coordsize="368,1384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1" o:spid="_x0000_s1026" o:spt="203" style="position:absolute;left:6990;top:3162;height:789;width:305;" coordorigin="2436,2912" coordsize="305,807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任意多边形 164" o:spid="_x0000_s1026" o:spt="100" style="position:absolute;left:2436;top:2912;height:291;width:293;" filled="t" stroked="f" coordsize="113,113" o:gfxdata="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8ghuvQAA&#10;ANwAAAAPAAAAAAAAAAEAIAAAACIAAABkcnMvZG93bnJldi54bWxQSwECFAAUAAAACACHTuJAMy8F&#10;njsAAAA5AAAAEAAAAAAAAAABACAAAAAMAQAAZHJzL3NoYXBleG1sLnhtbFBLBQYAAAAABgAGAFsB&#10;AAC2AwAAAAA=&#10;" path="m56,0c25,0,0,25,0,56c0,87,25,113,56,113c88,113,113,87,113,56c113,25,88,0,56,0xm56,104c30,104,8,83,8,56c8,29,30,8,56,8c83,8,105,29,105,56c105,83,83,104,56,104xm74,86c77,84,77,84,77,84c75,81,73,78,71,76c69,73,67,70,65,67c61,69,61,69,61,69c56,62,51,53,48,44c52,42,52,42,52,42c50,39,49,36,47,33c46,30,44,27,43,23c41,25,41,25,41,25c36,27,34,31,35,35c35,35,35,35,35,35c35,35,35,35,35,35c35,36,35,37,35,38c35,38,35,38,35,38c35,38,35,38,35,38c40,55,48,70,60,83c60,83,60,83,60,83c61,84,61,84,62,85c65,88,69,88,74,86c74,86,74,86,74,86xm79,83c77,80,75,77,73,74c71,71,69,69,68,66c71,64,71,64,71,64c73,64,80,73,82,81c79,83,79,83,79,83xm54,41c52,38,51,35,50,32c48,29,47,25,46,22c48,20,48,20,48,20c52,23,57,36,57,39c54,41,54,41,54,41xm54,41c54,41,54,41,54,41e">
                        <v:path o:connectlocs="56,0;0,56;56,113;113,56;56,0;56,104;8,56;56,8;105,56;56,104;74,86;77,84;71,76;65,67;61,69;48,44;52,42;47,33;43,23;41,25;35,35;35,35;35,35;35,38;35,38;35,38;60,83;60,83;62,85;74,86;74,86;79,83;73,74;68,66;71,64;82,81;79,83;54,41;50,32;46,22;48,20;57,39;54,41;54,41;54,41" o:connectangles="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任意多边形 166" o:spid="_x0000_s1026" o:spt="100" style="position:absolute;left:2448;top:3522;flip:x;height:197;width:293;" filled="t" stroked="f" coordsize="124,83" o:gfxdata="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QyfcrsAAADc&#10;AAAADwAAAAAAAAABACAAAAAiAAAAZHJzL2Rvd25yZXYueG1sUEsBAhQAFAAAAAgAh07iQDMvBZ47&#10;AAAAOQAAABAAAAAAAAAAAQAgAAAACgEAAGRycy9zaGFwZXhtbC54bWxQSwUGAAAAAAYABgBbAQAA&#10;tAMAAAAA&#10;" path="m113,0c10,0,10,0,10,0c5,0,0,4,0,10c0,73,0,73,0,73c0,79,5,83,10,83c113,83,113,83,113,83c119,83,124,79,124,73c124,10,124,10,124,10c124,4,119,0,113,0c113,0,113,0,113,0xm111,7c70,44,70,44,70,44c66,47,64,48,62,48c60,48,57,47,54,44c13,7,13,7,13,7c111,7,111,7,111,7c111,7,111,7,111,7xm8,71c8,14,8,14,8,14c40,42,40,42,40,42c8,71,8,71,8,71c8,71,8,71,8,71xm13,76c45,48,45,48,45,48c51,52,51,52,51,52c54,55,57,56,62,56c66,56,70,55,73,52c78,48,78,48,78,48c111,76,111,76,111,76c13,76,13,76,13,76c13,76,13,76,13,76xm116,71c84,42,84,42,84,42c116,14,116,14,116,14c116,71,116,71,116,71c116,71,116,71,116,71xm116,71c116,71,116,71,116,71e">
                        <v:path o:connectlocs="342723838,0;30328726,0;0,30196248;0,220438354;30328726,250634602;342723838,250634602;376085612,220438354;376085612,30196248;342723838,0;342723838,0;336657745,21138591;212306309,132865928;188043676,144945123;163779302,132865928;39427866,21138591;336657745,21138591;336657745,21138591;24264374,214398756;24264374,42275443;121318388,126826330;24264374,214398756;24264374,214398756;39427866,229496010;136481881,144945123;154680162,157024318;188043676,169103514;221405450,157024318;236570683,144945123;336657745,229496010;39427866,229496010;39427866,229496010;351821237,214398756;254767223,126826330;351821237,42275443;351821237,214398756;351821237,214398756;351821237,214398756;351821237,214398756" o:connectangles="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shape id="图片 19" o:spid="_x0000_s1026" o:spt="75" alt="姓 名" type="#_x0000_t75" style="position:absolute;left:6965;top:2567;height:368;width:368;" filled="f" o:preferrelative="t" stroked="f" coordsize="21600,21600" o:gfxdata="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cX3rO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r:id="rId5" o:title=""/>
                      <o:lock v:ext="edit" aspectratio="t"/>
                    </v:shape>
                  </v:group>
                </v:group>
                <v:group id="_x0000_s1026" o:spid="_x0000_s1026" o:spt="203" style="position:absolute;left:6397;top:404;height:844;width:2934;" coordorigin="6525,373" coordsize="2934,844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6525;top:383;height:825;width:2934;v-text-anchor:middle;" fillcolor="#FFFFFF [3212]" filled="t" stroked="f" coordsize="21600,21600" o:gfxdata="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ctlR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.75pt" miterlimit="8" joinstyle="miter" dashstyle="3 1"/>
                    <v:imagedata o:title=""/>
                    <o:lock v:ext="edit" aspectratio="f"/>
                    <v:shadow on="t" type="perspective" color="#000000" opacity="26214f" offset="0pt,0pt" origin="0f,0f" matrix="66847f,0f,0f,66847f"/>
                  </v:rect>
                  <v:shape id="文本框 20" o:spid="_x0000_s1026" o:spt="202" type="#_x0000_t202" style="position:absolute;left:6647;top:373;height:844;width:2690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="汉仪粗黑简" w:hAnsi="汉仪粗黑简" w:eastAsia="汉仪粗黑简" w:cs="汉仪粗黑简"/>
                              <w:b/>
                              <w:bCs/>
                              <w:color w:val="767171" w:themeColor="background2" w:themeShade="80"/>
                              <w:spacing w:val="17"/>
                              <w:sz w:val="56"/>
                              <w:szCs w:val="96"/>
                              <w14:reflection w14:blurRad="0" w14:stA="18000" w14:stPos="0" w14:endA="300" w14:endPos="31000" w14:dist="60007" w14:dir="5400000" w14:fadeDir="5400000" w14:sx="100000" w14:sy="-100000" w14:kx="0" w14:ky="0" w14:algn="bl"/>
                            </w:rPr>
                          </w:pPr>
                          <w:r>
                            <w:rPr>
                              <w:rFonts w:hint="eastAsia" w:ascii="汉仪粗黑简" w:hAnsi="汉仪粗黑简" w:eastAsia="汉仪粗黑简" w:cs="汉仪粗黑简"/>
                              <w:b/>
                              <w:bCs/>
                              <w:color w:val="767171" w:themeColor="background2" w:themeShade="80"/>
                              <w:spacing w:val="17"/>
                              <w:sz w:val="52"/>
                              <w:szCs w:val="72"/>
                              <w14:reflection w14:blurRad="0" w14:stA="18000" w14:stPos="0" w14:endA="300" w14:endPos="31000" w14:dist="60007" w14:dir="5400000" w14:fadeDir="5400000" w14:sx="100000" w14:sy="-100000" w14:kx="0" w14:ky="0" w14:algn="bl"/>
                            </w:rPr>
                            <w:t>个人简历</w:t>
                          </w:r>
                        </w:p>
                        <w:p>
                          <w:pPr>
                            <w:rPr>
                              <w14:reflection w14:blurRad="0" w14:stA="18000" w14:stPos="0" w14:endA="300" w14:endPos="31000" w14:dist="60007" w14:dir="5400000" w14:fadeDir="5400000" w14:sx="100000" w14:sy="-100000" w14:kx="0" w14:ky="0" w14:algn="bl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br w:type="page"/>
      </w:r>
    </w:p>
    <w:p>
      <w:pPr>
        <w:tabs>
          <w:tab w:val="center" w:pos="5233"/>
        </w:tabs>
        <w:spacing w:line="500" w:lineRule="exact"/>
        <w:rPr>
          <w:rFonts w:hint="default" w:ascii="小米兰亭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1"/>
          <w:szCs w:val="21"/>
        </w:rPr>
        <w:t>系统架构</w:t>
      </w:r>
      <w:r>
        <w:rPr>
          <w:rFonts w:hint="eastAsia" w:asciiTheme="minorEastAsia" w:hAnsiTheme="minorEastAsia" w:eastAsiaTheme="minorEastAsia"/>
          <w:sz w:val="21"/>
          <w:szCs w:val="21"/>
        </w:rPr>
        <w:t>：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服务器为：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Asiainfo server  数据库数Mysql</w:t>
      </w:r>
    </w:p>
    <w:p>
      <w:pPr>
        <w:spacing w:line="500" w:lineRule="exac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z w:val="21"/>
          <w:szCs w:val="21"/>
        </w:rPr>
        <w:t>主要职责</w:t>
      </w:r>
      <w:r>
        <w:rPr>
          <w:rFonts w:hint="eastAsia" w:asciiTheme="minorEastAsia" w:hAnsiTheme="minorEastAsia" w:eastAsiaTheme="minorEastAsia"/>
          <w:sz w:val="21"/>
          <w:szCs w:val="21"/>
        </w:rPr>
        <w:t>：</w:t>
      </w:r>
    </w:p>
    <w:p>
      <w:pPr>
        <w:numPr>
          <w:ilvl w:val="0"/>
          <w:numId w:val="2"/>
        </w:numPr>
        <w:spacing w:line="500" w:lineRule="exact"/>
        <w:ind w:left="420" w:leftChars="0" w:hanging="420" w:firstLineChars="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参与学习每周公司培训，业务流程及测试技术相关培训；</w:t>
      </w:r>
    </w:p>
    <w:p>
      <w:pPr>
        <w:pStyle w:val="7"/>
        <w:numPr>
          <w:ilvl w:val="0"/>
          <w:numId w:val="2"/>
        </w:numPr>
        <w:spacing w:line="500" w:lineRule="exact"/>
        <w:ind w:left="420" w:leftChars="0" w:hanging="420" w:firstLine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学习软件测试基础，熟悉软件测试流程，了解相关业务并按照测试用例进行功能测试；</w:t>
      </w:r>
    </w:p>
    <w:p>
      <w:pPr>
        <w:pStyle w:val="7"/>
        <w:numPr>
          <w:ilvl w:val="0"/>
          <w:numId w:val="2"/>
        </w:numPr>
        <w:spacing w:line="500" w:lineRule="exact"/>
        <w:ind w:left="420" w:leftChars="0" w:hanging="420" w:firstLine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主要负责会议和报销模块：根据需规，原型图和测试计划，提取测试点，针对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积分商城中积分兑换，下单流程</w:t>
      </w:r>
      <w:r>
        <w:rPr>
          <w:rFonts w:hint="eastAsia" w:asciiTheme="minorEastAsia" w:hAnsiTheme="minorEastAsia" w:eastAsiaTheme="minorEastAsia"/>
          <w:sz w:val="21"/>
          <w:szCs w:val="21"/>
        </w:rPr>
        <w:t>以及报销模块的报销信息的填写，报销金额、时间、消费途径、到账方式及审核流程等，编写测试用例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；</w:t>
      </w:r>
    </w:p>
    <w:p>
      <w:pPr>
        <w:pStyle w:val="7"/>
        <w:numPr>
          <w:ilvl w:val="0"/>
          <w:numId w:val="2"/>
        </w:numPr>
        <w:spacing w:line="500" w:lineRule="exact"/>
        <w:ind w:left="420" w:leftChars="0" w:hanging="420" w:firstLine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执行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功能</w:t>
      </w:r>
      <w:r>
        <w:rPr>
          <w:rFonts w:hint="eastAsia" w:asciiTheme="minorEastAsia" w:hAnsiTheme="minorEastAsia" w:eastAsiaTheme="minorEastAsia"/>
          <w:sz w:val="21"/>
          <w:szCs w:val="21"/>
        </w:rPr>
        <w:t>测试用例，发现Bug后在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Jira</w:t>
      </w:r>
      <w:r>
        <w:rPr>
          <w:rFonts w:hint="eastAsia" w:asciiTheme="minorEastAsia" w:hAnsiTheme="minorEastAsia" w:eastAsiaTheme="minorEastAsia"/>
          <w:sz w:val="21"/>
          <w:szCs w:val="21"/>
        </w:rPr>
        <w:t>提交，跟踪Bug，并在沟通修复后进行回归测试，验证Bug是否被修复或是否引入新的Bug；</w:t>
      </w:r>
    </w:p>
    <w:p>
      <w:pPr>
        <w:pStyle w:val="7"/>
        <w:numPr>
          <w:ilvl w:val="0"/>
          <w:numId w:val="2"/>
        </w:numPr>
        <w:spacing w:line="500" w:lineRule="exact"/>
        <w:ind w:left="420" w:leftChars="0" w:hanging="420" w:firstLine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执行接口测试用例，使用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Postman和Jmeter进行接口测试；</w:t>
      </w:r>
    </w:p>
    <w:p>
      <w:pPr>
        <w:pStyle w:val="7"/>
        <w:numPr>
          <w:ilvl w:val="0"/>
          <w:numId w:val="2"/>
        </w:numPr>
        <w:spacing w:line="500" w:lineRule="exact"/>
        <w:ind w:left="420" w:leftChars="0" w:hanging="420" w:firstLine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提交测试日报，汇报测试进度，测试工作结束后编写测试总结。</w:t>
      </w:r>
    </w:p>
    <w:p>
      <w:pPr>
        <w:pStyle w:val="7"/>
        <w:numPr>
          <w:ilvl w:val="0"/>
          <w:numId w:val="0"/>
        </w:numPr>
        <w:spacing w:line="500" w:lineRule="exact"/>
        <w:ind w:leftChars="0"/>
        <w:rPr>
          <w:rFonts w:asciiTheme="minorEastAsia" w:hAnsiTheme="minorEastAsia" w:eastAsiaTheme="minorEastAsia"/>
          <w:sz w:val="21"/>
          <w:szCs w:val="21"/>
        </w:rPr>
      </w:pPr>
    </w:p>
    <w:p>
      <w:pPr>
        <w:spacing w:line="500" w:lineRule="exac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z w:val="21"/>
          <w:szCs w:val="21"/>
        </w:rPr>
        <w:t>项目名称</w:t>
      </w:r>
      <w:r>
        <w:rPr>
          <w:rFonts w:hint="eastAsia" w:asciiTheme="minorEastAsia" w:hAnsiTheme="minorEastAsia" w:eastAsiaTheme="minorEastAsia"/>
          <w:sz w:val="21"/>
          <w:szCs w:val="21"/>
        </w:rPr>
        <w:t>：信部落App（移动端）</w:t>
      </w:r>
    </w:p>
    <w:p>
      <w:pPr>
        <w:pStyle w:val="7"/>
        <w:numPr>
          <w:ilvl w:val="0"/>
          <w:numId w:val="0"/>
        </w:numPr>
        <w:spacing w:line="500" w:lineRule="exact"/>
        <w:ind w:leftChars="0"/>
        <w:rPr>
          <w:rFonts w:hint="eastAsia" w:asciiTheme="minorEastAsia" w:hAnsiTheme="minorEastAsia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1"/>
          <w:szCs w:val="21"/>
          <w:lang w:val="en-US" w:eastAsia="zh-CN"/>
        </w:rPr>
        <w:t>主要职责：</w:t>
      </w:r>
    </w:p>
    <w:p>
      <w:pPr>
        <w:pStyle w:val="7"/>
        <w:numPr>
          <w:ilvl w:val="0"/>
          <w:numId w:val="2"/>
        </w:numPr>
        <w:spacing w:line="500" w:lineRule="exact"/>
        <w:ind w:left="420" w:leftChars="0" w:hanging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asciiTheme="minorEastAsia" w:hAnsiTheme="minorEastAsia" w:eastAsiaTheme="minorEastAsi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2639060</wp:posOffset>
                </wp:positionV>
                <wp:extent cx="6908165" cy="394970"/>
                <wp:effectExtent l="6350" t="6350" r="38735" b="1778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165" cy="394970"/>
                          <a:chOff x="1586" y="4323"/>
                          <a:chExt cx="10879" cy="622"/>
                        </a:xfrm>
                      </wpg:grpSpPr>
                      <wps:wsp>
                        <wps:cNvPr id="8" name="直接连接符 58"/>
                        <wps:cNvCnPr/>
                        <wps:spPr>
                          <a:xfrm>
                            <a:off x="3223" y="4641"/>
                            <a:ext cx="924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" name="组合 57"/>
                        <wpg:cNvGrpSpPr/>
                        <wpg:grpSpPr>
                          <a:xfrm>
                            <a:off x="1586" y="4323"/>
                            <a:ext cx="1629" cy="622"/>
                            <a:chOff x="999" y="4678"/>
                            <a:chExt cx="1629" cy="622"/>
                          </a:xfrm>
                        </wpg:grpSpPr>
                        <wps:wsp>
                          <wps:cNvPr id="10" name="圆角矩形 53"/>
                          <wps:cNvSpPr/>
                          <wps:spPr>
                            <a:xfrm>
                              <a:off x="999" y="4678"/>
                              <a:ext cx="1629" cy="622"/>
                            </a:xfrm>
                            <a:prstGeom prst="roundRect">
                              <a:avLst>
                                <a:gd name="adj" fmla="val 7329"/>
                              </a:avLst>
                            </a:prstGeom>
                            <a:solidFill>
                              <a:srgbClr val="E7E7E7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圆角矩形 52"/>
                          <wps:cNvSpPr/>
                          <wps:spPr>
                            <a:xfrm>
                              <a:off x="1089" y="4780"/>
                              <a:ext cx="1448" cy="418"/>
                            </a:xfrm>
                            <a:prstGeom prst="roundRect">
                              <a:avLst>
                                <a:gd name="adj" fmla="val 732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>
                              <a:outerShdw blurRad="635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文本框 56"/>
                          <wps:cNvSpPr txBox="1"/>
                          <wps:spPr>
                            <a:xfrm>
                              <a:off x="1106" y="4791"/>
                              <a:ext cx="1414" cy="3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exact"/>
                                  <w:rPr>
                                    <w:rFonts w:ascii="小米兰亭" w:eastAsia="小米兰亭"/>
                                    <w:b/>
                                    <w:bCs/>
                                    <w:color w:val="595959" w:themeColor="text1" w:themeTint="A6"/>
                                    <w:spacing w:val="17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小米兰亭" w:eastAsia="小米兰亭"/>
                                    <w:b/>
                                    <w:bCs/>
                                    <w:color w:val="595959" w:themeColor="text1" w:themeTint="A6"/>
                                    <w:spacing w:val="17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75pt;margin-top:207.8pt;height:31.1pt;width:543.95pt;z-index:251665408;mso-width-relative:page;mso-height-relative:page;" coordorigin="1586,4323" coordsize="10879,622" o:gfxdata="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">
                <o:lock v:ext="edit" aspectratio="f"/>
                <v:line id="直接连接符 58" o:spid="_x0000_s1026" o:spt="20" style="position:absolute;left:3223;top:4641;height:0;width:9242;" filled="f" stroked="t" coordsize="21600,21600" o:gfxdata="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mnIArUAAADaAAAADwAA&#10;AAAAAAABACAAAAAiAAAAZHJzL2Rvd25yZXYueG1sUEsBAhQAFAAAAAgAh07iQDMvBZ47AAAAOQAA&#10;ABAAAAAAAAAAAQAgAAAABAEAAGRycy9zaGFwZXhtbC54bWxQSwUGAAAAAAYABgBbAQAArgMAAAAA&#10;">
                  <v:fill on="f" focussize="0,0"/>
                  <v:stroke weight="1.25pt" color="#808080 [1629]" miterlimit="8" joinstyle="miter" endarrow="diamond"/>
                  <v:imagedata o:title=""/>
                  <o:lock v:ext="edit" aspectratio="f"/>
                </v:line>
                <v:group id="组合 57" o:spid="_x0000_s1026" o:spt="203" style="position:absolute;left:1586;top:4323;height:622;width:1629;" coordorigin="999,4678" coordsize="1629,622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53" o:spid="_x0000_s1026" o:spt="2" style="position:absolute;left:999;top:4678;height:622;width:1629;v-text-anchor:middle;" fillcolor="#E7E7E7" filled="t" stroked="t" coordsize="21600,21600" arcsize="0.073287037037037" o:gfxdata="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y4Fo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oundrect>
                  <v:roundrect id="圆角矩形 52" o:spid="_x0000_s1026" o:spt="2" style="position:absolute;left:1089;top:4780;height:418;width:1448;v-text-anchor:middle;" fillcolor="#FFFFFF [3212]" filled="t" stroked="t" coordsize="21600,21600" arcsize="0.073287037037037" o:gfxdata="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nuEn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shadow on="t" color="#000000" opacity="26214f" offset="0pt,0pt" origin="0f,0f" matrix="65536f,0f,0f,65536f"/>
                  </v:roundrect>
                  <v:shape id="文本框 56" o:spid="_x0000_s1026" o:spt="202" type="#_x0000_t202" style="position:absolute;left:1106;top:4791;height:396;width:1414;v-text-anchor:middle;" filled="f" stroked="f" coordsize="21600,21600" o:gfxdata="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UBAV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exact"/>
                            <w:rPr>
                              <w:rFonts w:ascii="小米兰亭" w:eastAsia="小米兰亭"/>
                              <w:b/>
                              <w:bCs/>
                              <w:color w:val="595959" w:themeColor="text1" w:themeTint="A6"/>
                              <w:spacing w:val="17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小米兰亭" w:eastAsia="小米兰亭"/>
                              <w:b/>
                              <w:bCs/>
                              <w:color w:val="595959" w:themeColor="text1" w:themeTint="A6"/>
                              <w:spacing w:val="17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 w:cs="汉仪粗黑简" w:asciiTheme="minorEastAsia" w:hAnsiTheme="minorEastAsia" w:eastAsiaTheme="minorEastAsia"/>
          <w:b/>
          <w:bCs/>
          <w:color w:val="2DA2BF"/>
          <w:spacing w:val="17"/>
          <w:sz w:val="44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2924810</wp:posOffset>
                </wp:positionV>
                <wp:extent cx="6877050" cy="2191385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2191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500" w:lineRule="exact"/>
                              <w:ind w:firstLine="420"/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</w:rPr>
                              <w:t>本人对待工作认真负责，善于沟通；活泼开朗、乐观上进;上进心强、勤于学习能不断提高自身的能力与综合素质。在实习结束后自学接口测试，接口自动化和性能测试，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lang w:eastAsia="zh-CN"/>
                              </w:rPr>
                              <w:t>了解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</w:rPr>
                              <w:t>接口测试根据Postman的使用，能够独立按照接口文档执行接口测试，并学习接口自动化；了解性能测试，使用Jmeter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  <w:t>性能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</w:rPr>
                              <w:t>测试根据进行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lang w:eastAsia="zh-CN"/>
                              </w:rPr>
                              <w:t>压力负载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</w:rPr>
                              <w:t>测试。</w:t>
                            </w:r>
                          </w:p>
                          <w:p>
                            <w:pPr>
                              <w:spacing w:line="500" w:lineRule="exact"/>
                              <w:ind w:firstLine="420"/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</w:rPr>
                              <w:t>在未来的工作中,我将以充沛的精力，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z w:val="21"/>
                                <w:szCs w:val="21"/>
                              </w:rPr>
                              <w:t>不断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</w:rPr>
                              <w:t>学习、刻苦钻研的精神来努力工作，稳定地提高自己的工作能力，与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  <w:lang w:eastAsia="zh-CN"/>
                              </w:rPr>
                              <w:t>公司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</w:rPr>
                              <w:t>同步发展。</w:t>
                            </w:r>
                          </w:p>
                          <w:p>
                            <w:pPr>
                              <w:spacing w:line="50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85pt;margin-top:230.3pt;height:172.55pt;width:541.5pt;z-index:251664384;mso-width-relative:page;mso-height-relative:page;" filled="f" stroked="f" coordsize="21600,21600" o:gfxdata="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jv9oNwAAAAMAQAADwAAAAAAAAABACAAAAAiAAAA&#10;ZHJzL2Rvd25yZXYueG1sUEsBAhQAFAAAAAgAh07iQAxf/qc8AgAAa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ind w:firstLine="420"/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</w:rPr>
                        <w:t>本人对待工作认真负责，善于沟通；活泼开朗、乐观上进;上进心强、勤于学习能不断提高自身的能力与综合素质。在实习结束后自学接口测试，接口自动化和性能测试，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lang w:eastAsia="zh-CN"/>
                        </w:rPr>
                        <w:t>了解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</w:rPr>
                        <w:t>接口测试根据Postman的使用，能够独立按照接口文档执行接口测试，并学习接口自动化；了解性能测试，使用Jmeter</w:t>
                      </w:r>
                      <w:r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  <w:t>性能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</w:rPr>
                        <w:t>测试根据进行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lang w:eastAsia="zh-CN"/>
                        </w:rPr>
                        <w:t>压力负载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</w:rPr>
                        <w:t>测试。</w:t>
                      </w:r>
                    </w:p>
                    <w:p>
                      <w:pPr>
                        <w:spacing w:line="500" w:lineRule="exact"/>
                        <w:ind w:firstLine="420"/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</w:rPr>
                        <w:t>在未来的工作中,我将以充沛的精力，</w:t>
                      </w:r>
                      <w:r>
                        <w:rPr>
                          <w:rFonts w:asciiTheme="minorEastAsia" w:hAnsiTheme="minorEastAsia" w:eastAsiaTheme="minorEastAsia"/>
                          <w:sz w:val="21"/>
                          <w:szCs w:val="21"/>
                        </w:rPr>
                        <w:t>不断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</w:rPr>
                        <w:t>学习、刻苦钻研的精神来努力工作，稳定地提高自己的工作能力，与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  <w:lang w:eastAsia="zh-CN"/>
                        </w:rPr>
                        <w:t>公司</w:t>
                      </w: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</w:rPr>
                        <w:t>同步发展。</w:t>
                      </w:r>
                    </w:p>
                    <w:p>
                      <w:pPr>
                        <w:spacing w:line="50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依据需求文档提取测试点，编写测试用例；</w:t>
      </w:r>
    </w:p>
    <w:p>
      <w:pPr>
        <w:pStyle w:val="7"/>
        <w:numPr>
          <w:ilvl w:val="0"/>
          <w:numId w:val="2"/>
        </w:numPr>
        <w:spacing w:line="500" w:lineRule="exact"/>
        <w:ind w:left="420" w:leftChars="0" w:hanging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使用Jmeter和Postman进行接口测试，使用Fiddler抓包定位分析Bug；</w:t>
      </w:r>
    </w:p>
    <w:p>
      <w:pPr>
        <w:pStyle w:val="7"/>
        <w:numPr>
          <w:ilvl w:val="0"/>
          <w:numId w:val="2"/>
        </w:numPr>
        <w:spacing w:line="500" w:lineRule="exact"/>
        <w:ind w:left="420" w:leftChars="0" w:hanging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使用Monkey工具进行稳定性测试；使用Fidd进行弱网测试；</w:t>
      </w:r>
    </w:p>
    <w:p>
      <w:pPr>
        <w:pStyle w:val="7"/>
        <w:numPr>
          <w:ilvl w:val="0"/>
          <w:numId w:val="2"/>
        </w:numPr>
        <w:spacing w:line="500" w:lineRule="exact"/>
        <w:ind w:left="420" w:leftChars="0" w:hanging="420" w:firstLine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提交测试日报，汇报测试进度，测试工作结束后编写测试总结。</w:t>
      </w:r>
    </w:p>
    <w:p>
      <w:pPr>
        <w:pStyle w:val="7"/>
        <w:numPr>
          <w:ilvl w:val="0"/>
          <w:numId w:val="0"/>
        </w:numPr>
        <w:spacing w:line="500" w:lineRule="exact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asciiTheme="minorEastAsia" w:hAnsiTheme="minorEastAsia" w:eastAsiaTheme="minorEastAsi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212725</wp:posOffset>
                </wp:positionV>
                <wp:extent cx="6908165" cy="394970"/>
                <wp:effectExtent l="6350" t="6350" r="38735" b="1778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165" cy="394970"/>
                          <a:chOff x="1586" y="4323"/>
                          <a:chExt cx="10879" cy="622"/>
                        </a:xfrm>
                      </wpg:grpSpPr>
                      <wps:wsp>
                        <wps:cNvPr id="85" name="直接连接符 58"/>
                        <wps:cNvCnPr/>
                        <wps:spPr>
                          <a:xfrm>
                            <a:off x="3223" y="4641"/>
                            <a:ext cx="924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6" name="组合 57"/>
                        <wpg:cNvGrpSpPr/>
                        <wpg:grpSpPr>
                          <a:xfrm>
                            <a:off x="1586" y="4323"/>
                            <a:ext cx="1629" cy="622"/>
                            <a:chOff x="999" y="4678"/>
                            <a:chExt cx="1629" cy="622"/>
                          </a:xfrm>
                        </wpg:grpSpPr>
                        <wps:wsp>
                          <wps:cNvPr id="87" name="圆角矩形 53"/>
                          <wps:cNvSpPr/>
                          <wps:spPr>
                            <a:xfrm>
                              <a:off x="999" y="4678"/>
                              <a:ext cx="1629" cy="622"/>
                            </a:xfrm>
                            <a:prstGeom prst="roundRect">
                              <a:avLst>
                                <a:gd name="adj" fmla="val 7329"/>
                              </a:avLst>
                            </a:prstGeom>
                            <a:solidFill>
                              <a:srgbClr val="E7E7E7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" name="圆角矩形 52"/>
                          <wps:cNvSpPr/>
                          <wps:spPr>
                            <a:xfrm>
                              <a:off x="1089" y="4780"/>
                              <a:ext cx="1448" cy="418"/>
                            </a:xfrm>
                            <a:prstGeom prst="roundRect">
                              <a:avLst>
                                <a:gd name="adj" fmla="val 732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>
                              <a:outerShdw blurRad="635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9" name="文本框 56"/>
                          <wps:cNvSpPr txBox="1"/>
                          <wps:spPr>
                            <a:xfrm>
                              <a:off x="1106" y="4791"/>
                              <a:ext cx="1414" cy="3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exact"/>
                                  <w:rPr>
                                    <w:rFonts w:ascii="小米兰亭" w:eastAsia="小米兰亭"/>
                                    <w:b/>
                                    <w:bCs/>
                                    <w:color w:val="595959" w:themeColor="text1" w:themeTint="A6"/>
                                    <w:spacing w:val="17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小米兰亭" w:eastAsia="小米兰亭"/>
                                    <w:b/>
                                    <w:bCs/>
                                    <w:color w:val="595959" w:themeColor="text1" w:themeTint="A6"/>
                                    <w:spacing w:val="17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兴趣</w:t>
                                </w:r>
                                <w:r>
                                  <w:rPr>
                                    <w:rFonts w:hint="eastAsia" w:ascii="小米兰亭" w:eastAsia="小米兰亭"/>
                                    <w:b/>
                                    <w:bCs/>
                                    <w:color w:val="595959" w:themeColor="text1" w:themeTint="A6"/>
                                    <w:spacing w:val="17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爱好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2pt;margin-top:16.75pt;height:31.1pt;width:543.95pt;z-index:251661312;mso-width-relative:page;mso-height-relative:page;" coordorigin="1586,4323" coordsize="10879,622" o:gfxdata="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">
                <o:lock v:ext="edit" aspectratio="f"/>
                <v:line id="直接连接符 58" o:spid="_x0000_s1026" o:spt="20" style="position:absolute;left:3223;top:4641;height:0;width:9242;" filled="f" stroked="t" coordsize="21600,21600" o:gfxdata="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eil8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25pt" color="#808080 [1629]" miterlimit="8" joinstyle="miter" endarrow="diamond"/>
                  <v:imagedata o:title=""/>
                  <o:lock v:ext="edit" aspectratio="f"/>
                </v:line>
                <v:group id="组合 57" o:spid="_x0000_s1026" o:spt="203" style="position:absolute;left:1586;top:4323;height:622;width:1629;" coordorigin="999,4678" coordsize="1629,622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53" o:spid="_x0000_s1026" o:spt="2" style="position:absolute;left:999;top:4678;height:622;width:1629;v-text-anchor:middle;" fillcolor="#E7E7E7" filled="t" stroked="t" coordsize="21600,21600" arcsize="0.073287037037037" o:gfxdata="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ojJu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oundrect>
                  <v:roundrect id="圆角矩形 52" o:spid="_x0000_s1026" o:spt="2" style="position:absolute;left:1089;top:4780;height:418;width:1448;v-text-anchor:middle;" fillcolor="#FFFFFF [3212]" filled="t" stroked="t" coordsize="21600,21600" arcsize="0.073287037037037" o:gfxdata="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rt09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shadow on="t" color="#000000" opacity="26214f" offset="0pt,0pt" origin="0f,0f" matrix="65536f,0f,0f,65536f"/>
                  </v:roundrect>
                  <v:shape id="文本框 56" o:spid="_x0000_s1026" o:spt="202" type="#_x0000_t202" style="position:absolute;left:1106;top:4791;height:396;width:1414;v-text-anchor:middle;" filled="f" stroked="f" coordsize="21600,21600" o:gfxdata="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7keg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exact"/>
                            <w:rPr>
                              <w:rFonts w:ascii="小米兰亭" w:eastAsia="小米兰亭"/>
                              <w:b/>
                              <w:bCs/>
                              <w:color w:val="595959" w:themeColor="text1" w:themeTint="A6"/>
                              <w:spacing w:val="17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小米兰亭" w:eastAsia="小米兰亭"/>
                              <w:b/>
                              <w:bCs/>
                              <w:color w:val="595959" w:themeColor="text1" w:themeTint="A6"/>
                              <w:spacing w:val="17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兴趣</w:t>
                          </w:r>
                          <w:r>
                            <w:rPr>
                              <w:rFonts w:hint="eastAsia" w:ascii="小米兰亭" w:eastAsia="小米兰亭"/>
                              <w:b/>
                              <w:bCs/>
                              <w:color w:val="595959" w:themeColor="text1" w:themeTint="A6"/>
                              <w:spacing w:val="17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爱好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pStyle w:val="7"/>
        <w:numPr>
          <w:ilvl w:val="0"/>
          <w:numId w:val="0"/>
        </w:numPr>
        <w:spacing w:line="500" w:lineRule="exact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cs="汉仪粗黑简" w:asciiTheme="minorEastAsia" w:hAnsiTheme="minorEastAsia" w:eastAsiaTheme="minorEastAsia"/>
          <w:b/>
          <w:bCs/>
          <w:color w:val="2DA2BF"/>
          <w:spacing w:val="17"/>
          <w:sz w:val="44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253365</wp:posOffset>
                </wp:positionV>
                <wp:extent cx="6877050" cy="605790"/>
                <wp:effectExtent l="0" t="0" r="0" b="381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6059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500" w:lineRule="exact"/>
                              <w:ind w:firstLine="420"/>
                              <w:rPr>
                                <w:rFonts w:cs="宋体" w:asciiTheme="minorEastAsia" w:hAnsiTheme="minorEastAsia" w:eastAsiaTheme="minor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sz w:val="21"/>
                                <w:szCs w:val="21"/>
                              </w:rPr>
                              <w:t>乒乓球</w:t>
                            </w:r>
                            <w:r>
                              <w:rPr>
                                <w:rFonts w:hint="eastAsia" w:cs="宋体" w:asciiTheme="minorEastAsia" w:hAnsiTheme="minorEastAsia" w:eastAsiaTheme="minorEastAsia"/>
                                <w:sz w:val="21"/>
                                <w:szCs w:val="21"/>
                              </w:rPr>
                              <w:t>，阅读，看电影，旅游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1pt;margin-top:19.95pt;height:47.7pt;width:541.5pt;z-index:251666432;mso-width-relative:page;mso-height-relative:page;" filled="f" stroked="f" coordsize="21600,21600" o:gfxdata="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UveLS3AAAAAsBAAAPAAAAAAAAAAEAIAAAACIAAABk&#10;cnMvZG93bnJldi54bWxQSwECFAAUAAAACACHTuJA5Ogwoz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ind w:firstLine="420"/>
                        <w:rPr>
                          <w:rFonts w:cs="宋体" w:asciiTheme="minorEastAsia" w:hAnsiTheme="minorEastAsia" w:eastAsiaTheme="minor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sz w:val="21"/>
                          <w:szCs w:val="21"/>
                        </w:rPr>
                        <w:t>乒乓球</w:t>
                      </w:r>
                      <w:r>
                        <w:rPr>
                          <w:rFonts w:hint="eastAsia" w:cs="宋体" w:asciiTheme="minorEastAsia" w:hAnsiTheme="minorEastAsia" w:eastAsiaTheme="minorEastAsia"/>
                          <w:sz w:val="21"/>
                          <w:szCs w:val="21"/>
                        </w:rPr>
                        <w:t>，阅读，看电影，旅游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B6FD97B6-498A-488C-9713-DE25AB949890}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2" w:fontKey="{48255A39-3A61-4199-8D2C-15C3C46BF658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正圆 55简">
    <w:altName w:val="微软雅黑"/>
    <w:panose1 w:val="00000000000000000000"/>
    <w:charset w:val="86"/>
    <w:family w:val="auto"/>
    <w:pitch w:val="default"/>
    <w:sig w:usb0="00000000" w:usb1="00000000" w:usb2="00000016" w:usb3="00000000" w:csb0="0004009F" w:csb1="00000000"/>
    <w:embedRegular r:id="rId3" w:fontKey="{F41F62F3-DA9B-43AD-9D51-F98140808885}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汉仪粗黑简">
    <w:altName w:val="黑体"/>
    <w:panose1 w:val="00000000000000000000"/>
    <w:charset w:val="86"/>
    <w:family w:val="auto"/>
    <w:pitch w:val="default"/>
    <w:sig w:usb0="00000000" w:usb1="00000000" w:usb2="00000002" w:usb3="00000000" w:csb0="00040000" w:csb1="00000000"/>
    <w:embedRegular r:id="rId4" w:fontKey="{6A1B7E6B-CD7C-43CA-8F45-16E70551FA0D}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  <w:embedRegular r:id="rId5" w:fontKey="{B48334FB-669C-4DBD-AF52-69D9215A468C}"/>
  </w:font>
  <w:font w:name="小米兰亭">
    <w:panose1 w:val="03000502000000000000"/>
    <w:charset w:val="86"/>
    <w:family w:val="script"/>
    <w:pitch w:val="default"/>
    <w:sig w:usb0="E00002FF" w:usb1="78CF7CFB" w:usb2="00000036" w:usb3="00000000" w:csb0="00040000" w:csb1="00000000"/>
    <w:embedRegular r:id="rId6" w:fontKey="{0E7659B7-D7C7-48F3-B3A3-AD0808A0EE70}"/>
  </w:font>
  <w:font w:name="汉仪劲楷简">
    <w:altName w:val="微软雅黑"/>
    <w:panose1 w:val="00000000000000000000"/>
    <w:charset w:val="86"/>
    <w:family w:val="auto"/>
    <w:pitch w:val="default"/>
    <w:sig w:usb0="00000000" w:usb1="00000000" w:usb2="00000016" w:usb3="00000000" w:csb0="00040000" w:csb1="00000000"/>
    <w:embedRegular r:id="rId7" w:fontKey="{3C38A4BC-DFCB-4275-BC4A-2FCA2CB46D37}"/>
  </w:font>
  <w:font w:name="汉仪中黑简">
    <w:altName w:val="微软雅黑"/>
    <w:panose1 w:val="00000000000000000000"/>
    <w:charset w:val="86"/>
    <w:family w:val="auto"/>
    <w:pitch w:val="default"/>
    <w:sig w:usb0="00000000" w:usb1="00000000" w:usb2="00000002" w:usb3="00000000" w:csb0="00040000" w:csb1="00000000"/>
    <w:embedRegular r:id="rId8" w:fontKey="{9D7997FA-0B97-4A34-85CA-12D8FE585F1B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7DD799"/>
    <w:multiLevelType w:val="singleLevel"/>
    <w:tmpl w:val="E07DD799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33A06CC"/>
    <w:multiLevelType w:val="singleLevel"/>
    <w:tmpl w:val="533A06C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TrueTypeFonts/>
  <w:embedSystem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NzQsImhkaWQiOiI4OTg0OGQ4OGEwMzI4NmViNmIxZjM1YjBhOTU1YmY4OSIsInVzZXJDb3VudCI6NzN9"/>
  </w:docVars>
  <w:rsids>
    <w:rsidRoot w:val="7AE27347"/>
    <w:rsid w:val="00011711"/>
    <w:rsid w:val="000128F7"/>
    <w:rsid w:val="000133B7"/>
    <w:rsid w:val="00036FF4"/>
    <w:rsid w:val="000464EA"/>
    <w:rsid w:val="00064794"/>
    <w:rsid w:val="00065390"/>
    <w:rsid w:val="000950A6"/>
    <w:rsid w:val="000A2416"/>
    <w:rsid w:val="000A6B68"/>
    <w:rsid w:val="000B2934"/>
    <w:rsid w:val="000C3554"/>
    <w:rsid w:val="000C6537"/>
    <w:rsid w:val="000D01D7"/>
    <w:rsid w:val="00105460"/>
    <w:rsid w:val="001134AD"/>
    <w:rsid w:val="0012345B"/>
    <w:rsid w:val="001300F9"/>
    <w:rsid w:val="00135C56"/>
    <w:rsid w:val="00181AD3"/>
    <w:rsid w:val="0018291C"/>
    <w:rsid w:val="001A4AEF"/>
    <w:rsid w:val="001A4BDC"/>
    <w:rsid w:val="001A4DD2"/>
    <w:rsid w:val="001B0F53"/>
    <w:rsid w:val="001B3E49"/>
    <w:rsid w:val="001D1394"/>
    <w:rsid w:val="001D704B"/>
    <w:rsid w:val="001E36A7"/>
    <w:rsid w:val="00203436"/>
    <w:rsid w:val="00204038"/>
    <w:rsid w:val="002279A8"/>
    <w:rsid w:val="00234FDD"/>
    <w:rsid w:val="00236261"/>
    <w:rsid w:val="00243D48"/>
    <w:rsid w:val="00251DBD"/>
    <w:rsid w:val="002554DB"/>
    <w:rsid w:val="00281BFB"/>
    <w:rsid w:val="002B4D88"/>
    <w:rsid w:val="002E0963"/>
    <w:rsid w:val="00304C0D"/>
    <w:rsid w:val="00317C2F"/>
    <w:rsid w:val="003305C3"/>
    <w:rsid w:val="00330DEA"/>
    <w:rsid w:val="003659A6"/>
    <w:rsid w:val="003B7312"/>
    <w:rsid w:val="003D4DAF"/>
    <w:rsid w:val="003E4F94"/>
    <w:rsid w:val="003F6CAA"/>
    <w:rsid w:val="004013D6"/>
    <w:rsid w:val="00415336"/>
    <w:rsid w:val="00420EB9"/>
    <w:rsid w:val="00432D69"/>
    <w:rsid w:val="0043398D"/>
    <w:rsid w:val="00445C45"/>
    <w:rsid w:val="00474307"/>
    <w:rsid w:val="00481ABD"/>
    <w:rsid w:val="004831A6"/>
    <w:rsid w:val="004A18C6"/>
    <w:rsid w:val="004B4FFE"/>
    <w:rsid w:val="004C155A"/>
    <w:rsid w:val="004D696F"/>
    <w:rsid w:val="004D6C5D"/>
    <w:rsid w:val="004E1852"/>
    <w:rsid w:val="004E1F00"/>
    <w:rsid w:val="004E2586"/>
    <w:rsid w:val="00523814"/>
    <w:rsid w:val="005403B3"/>
    <w:rsid w:val="00541C34"/>
    <w:rsid w:val="00544DFD"/>
    <w:rsid w:val="005606ED"/>
    <w:rsid w:val="00576547"/>
    <w:rsid w:val="00580A76"/>
    <w:rsid w:val="00595229"/>
    <w:rsid w:val="005B0162"/>
    <w:rsid w:val="005B101E"/>
    <w:rsid w:val="005C6072"/>
    <w:rsid w:val="005F1EA9"/>
    <w:rsid w:val="00605E2C"/>
    <w:rsid w:val="00636673"/>
    <w:rsid w:val="00644304"/>
    <w:rsid w:val="00660243"/>
    <w:rsid w:val="00674228"/>
    <w:rsid w:val="00693CF0"/>
    <w:rsid w:val="00696E92"/>
    <w:rsid w:val="006B35E0"/>
    <w:rsid w:val="006B63E3"/>
    <w:rsid w:val="006E0C5F"/>
    <w:rsid w:val="006E657E"/>
    <w:rsid w:val="00731AE4"/>
    <w:rsid w:val="007A5B8C"/>
    <w:rsid w:val="007B6158"/>
    <w:rsid w:val="007C1C71"/>
    <w:rsid w:val="00823202"/>
    <w:rsid w:val="00874D2B"/>
    <w:rsid w:val="00892F6A"/>
    <w:rsid w:val="008976CD"/>
    <w:rsid w:val="008A4FE4"/>
    <w:rsid w:val="008A68DF"/>
    <w:rsid w:val="008B5EF4"/>
    <w:rsid w:val="008D1165"/>
    <w:rsid w:val="008D122C"/>
    <w:rsid w:val="009032E5"/>
    <w:rsid w:val="0090382A"/>
    <w:rsid w:val="0091417B"/>
    <w:rsid w:val="00915E52"/>
    <w:rsid w:val="00915EA0"/>
    <w:rsid w:val="00920C43"/>
    <w:rsid w:val="00921421"/>
    <w:rsid w:val="009244B7"/>
    <w:rsid w:val="00932810"/>
    <w:rsid w:val="00944282"/>
    <w:rsid w:val="009910B4"/>
    <w:rsid w:val="009912A0"/>
    <w:rsid w:val="009B46EC"/>
    <w:rsid w:val="009C2AF7"/>
    <w:rsid w:val="009C4CB5"/>
    <w:rsid w:val="009F24B6"/>
    <w:rsid w:val="00A30D50"/>
    <w:rsid w:val="00A32966"/>
    <w:rsid w:val="00A5555E"/>
    <w:rsid w:val="00A603EC"/>
    <w:rsid w:val="00A72EB8"/>
    <w:rsid w:val="00A777C7"/>
    <w:rsid w:val="00A95DE2"/>
    <w:rsid w:val="00AC0346"/>
    <w:rsid w:val="00AE1F23"/>
    <w:rsid w:val="00AF1FDC"/>
    <w:rsid w:val="00B01828"/>
    <w:rsid w:val="00B31602"/>
    <w:rsid w:val="00B52831"/>
    <w:rsid w:val="00B52CBA"/>
    <w:rsid w:val="00B57896"/>
    <w:rsid w:val="00B6092A"/>
    <w:rsid w:val="00B66AE7"/>
    <w:rsid w:val="00B73663"/>
    <w:rsid w:val="00B853C4"/>
    <w:rsid w:val="00B94FEE"/>
    <w:rsid w:val="00BA5D93"/>
    <w:rsid w:val="00BD20F9"/>
    <w:rsid w:val="00BD6092"/>
    <w:rsid w:val="00BE06C0"/>
    <w:rsid w:val="00BE5893"/>
    <w:rsid w:val="00BF29F2"/>
    <w:rsid w:val="00C14582"/>
    <w:rsid w:val="00C45383"/>
    <w:rsid w:val="00C56BF1"/>
    <w:rsid w:val="00C60E45"/>
    <w:rsid w:val="00C616FD"/>
    <w:rsid w:val="00C67B29"/>
    <w:rsid w:val="00C747D5"/>
    <w:rsid w:val="00CA35EF"/>
    <w:rsid w:val="00CA6E7D"/>
    <w:rsid w:val="00CD2FE2"/>
    <w:rsid w:val="00CE1159"/>
    <w:rsid w:val="00CE2353"/>
    <w:rsid w:val="00CE79ED"/>
    <w:rsid w:val="00CF1B84"/>
    <w:rsid w:val="00D10F8A"/>
    <w:rsid w:val="00D378EA"/>
    <w:rsid w:val="00D50703"/>
    <w:rsid w:val="00D55460"/>
    <w:rsid w:val="00D703B1"/>
    <w:rsid w:val="00D72319"/>
    <w:rsid w:val="00D731DC"/>
    <w:rsid w:val="00D84AAD"/>
    <w:rsid w:val="00D96F98"/>
    <w:rsid w:val="00DA5472"/>
    <w:rsid w:val="00DC5710"/>
    <w:rsid w:val="00DD4CEB"/>
    <w:rsid w:val="00DE4F24"/>
    <w:rsid w:val="00DE6FF3"/>
    <w:rsid w:val="00E22365"/>
    <w:rsid w:val="00E36CBE"/>
    <w:rsid w:val="00E4598B"/>
    <w:rsid w:val="00E54089"/>
    <w:rsid w:val="00E60898"/>
    <w:rsid w:val="00E6257F"/>
    <w:rsid w:val="00E67121"/>
    <w:rsid w:val="00E83970"/>
    <w:rsid w:val="00EE57FF"/>
    <w:rsid w:val="00EF33DF"/>
    <w:rsid w:val="00F11BD7"/>
    <w:rsid w:val="00F531B5"/>
    <w:rsid w:val="00F54251"/>
    <w:rsid w:val="00F5797C"/>
    <w:rsid w:val="00F657F7"/>
    <w:rsid w:val="00F955B9"/>
    <w:rsid w:val="00F97093"/>
    <w:rsid w:val="00FC2D06"/>
    <w:rsid w:val="00FE2F35"/>
    <w:rsid w:val="00FE4037"/>
    <w:rsid w:val="00FE65CE"/>
    <w:rsid w:val="010B1261"/>
    <w:rsid w:val="012D37B0"/>
    <w:rsid w:val="01513B0C"/>
    <w:rsid w:val="01C761D7"/>
    <w:rsid w:val="01E803E8"/>
    <w:rsid w:val="01ED7CB1"/>
    <w:rsid w:val="0203671A"/>
    <w:rsid w:val="02382FDC"/>
    <w:rsid w:val="02612E20"/>
    <w:rsid w:val="026A5306"/>
    <w:rsid w:val="035B12CD"/>
    <w:rsid w:val="03F4527E"/>
    <w:rsid w:val="044B50B2"/>
    <w:rsid w:val="05151950"/>
    <w:rsid w:val="052027CE"/>
    <w:rsid w:val="06B00DE1"/>
    <w:rsid w:val="076C7B04"/>
    <w:rsid w:val="079E083C"/>
    <w:rsid w:val="08624EAC"/>
    <w:rsid w:val="088766C0"/>
    <w:rsid w:val="08A74FB5"/>
    <w:rsid w:val="09B40816"/>
    <w:rsid w:val="0A7A4F8C"/>
    <w:rsid w:val="0AFE6F1F"/>
    <w:rsid w:val="0B5A39C5"/>
    <w:rsid w:val="0B8152BA"/>
    <w:rsid w:val="0DED6FC6"/>
    <w:rsid w:val="0EE24651"/>
    <w:rsid w:val="0EEF4FBF"/>
    <w:rsid w:val="0EFC1C54"/>
    <w:rsid w:val="0F5F2145"/>
    <w:rsid w:val="0FF45435"/>
    <w:rsid w:val="10374523"/>
    <w:rsid w:val="10521CAA"/>
    <w:rsid w:val="11812847"/>
    <w:rsid w:val="125F2C38"/>
    <w:rsid w:val="128F4AEF"/>
    <w:rsid w:val="129942F3"/>
    <w:rsid w:val="12DE5A77"/>
    <w:rsid w:val="134A6C68"/>
    <w:rsid w:val="138673CE"/>
    <w:rsid w:val="13B54A2A"/>
    <w:rsid w:val="13C7475D"/>
    <w:rsid w:val="142F4594"/>
    <w:rsid w:val="147B7751"/>
    <w:rsid w:val="14A3624C"/>
    <w:rsid w:val="14D46870"/>
    <w:rsid w:val="159863B1"/>
    <w:rsid w:val="165D6E72"/>
    <w:rsid w:val="16B54D41"/>
    <w:rsid w:val="170B2BB3"/>
    <w:rsid w:val="172F2BDB"/>
    <w:rsid w:val="17D46A4C"/>
    <w:rsid w:val="180E64B6"/>
    <w:rsid w:val="18577768"/>
    <w:rsid w:val="1ABF58EC"/>
    <w:rsid w:val="1B9C64CF"/>
    <w:rsid w:val="1D76137B"/>
    <w:rsid w:val="1E5D62C7"/>
    <w:rsid w:val="1FD126B3"/>
    <w:rsid w:val="20484807"/>
    <w:rsid w:val="206D12E3"/>
    <w:rsid w:val="209112D3"/>
    <w:rsid w:val="20F66615"/>
    <w:rsid w:val="21221D9E"/>
    <w:rsid w:val="21D446AA"/>
    <w:rsid w:val="21E4630D"/>
    <w:rsid w:val="22AE6345"/>
    <w:rsid w:val="22C407E5"/>
    <w:rsid w:val="22DB3948"/>
    <w:rsid w:val="22DE0D64"/>
    <w:rsid w:val="230E3B0B"/>
    <w:rsid w:val="233A4603"/>
    <w:rsid w:val="234C7C76"/>
    <w:rsid w:val="23A34BBF"/>
    <w:rsid w:val="23E822B1"/>
    <w:rsid w:val="24220B0A"/>
    <w:rsid w:val="2450238A"/>
    <w:rsid w:val="25034EC9"/>
    <w:rsid w:val="252F3F10"/>
    <w:rsid w:val="25652D29"/>
    <w:rsid w:val="257162D7"/>
    <w:rsid w:val="25C64874"/>
    <w:rsid w:val="25DD3E62"/>
    <w:rsid w:val="26106181"/>
    <w:rsid w:val="26500B57"/>
    <w:rsid w:val="267C13D7"/>
    <w:rsid w:val="279938C3"/>
    <w:rsid w:val="27D76283"/>
    <w:rsid w:val="28185E93"/>
    <w:rsid w:val="29053906"/>
    <w:rsid w:val="29543F45"/>
    <w:rsid w:val="295B15F5"/>
    <w:rsid w:val="297514AB"/>
    <w:rsid w:val="29F666F3"/>
    <w:rsid w:val="2B285F9A"/>
    <w:rsid w:val="2B33638C"/>
    <w:rsid w:val="2B3D5DB9"/>
    <w:rsid w:val="2B5244B4"/>
    <w:rsid w:val="2BAC62BA"/>
    <w:rsid w:val="2BAD6E3F"/>
    <w:rsid w:val="2C1111BD"/>
    <w:rsid w:val="2C5C5098"/>
    <w:rsid w:val="2CCE54F4"/>
    <w:rsid w:val="2D744BB6"/>
    <w:rsid w:val="2DC70C6B"/>
    <w:rsid w:val="2EE76F5C"/>
    <w:rsid w:val="2F1166FB"/>
    <w:rsid w:val="2F4E7CBB"/>
    <w:rsid w:val="2FCD0BC7"/>
    <w:rsid w:val="304D174B"/>
    <w:rsid w:val="307355F9"/>
    <w:rsid w:val="30DA7865"/>
    <w:rsid w:val="31015D61"/>
    <w:rsid w:val="312B5ED3"/>
    <w:rsid w:val="326748B4"/>
    <w:rsid w:val="331D35FA"/>
    <w:rsid w:val="33945FB2"/>
    <w:rsid w:val="33DE722D"/>
    <w:rsid w:val="33EE566D"/>
    <w:rsid w:val="34F767F8"/>
    <w:rsid w:val="35FA06C2"/>
    <w:rsid w:val="369E0CAE"/>
    <w:rsid w:val="373D070E"/>
    <w:rsid w:val="38427F25"/>
    <w:rsid w:val="38D86941"/>
    <w:rsid w:val="391A0D07"/>
    <w:rsid w:val="3A612966"/>
    <w:rsid w:val="3ACF167E"/>
    <w:rsid w:val="3B6251B3"/>
    <w:rsid w:val="3B7E7F21"/>
    <w:rsid w:val="3B8701AA"/>
    <w:rsid w:val="3B926DA1"/>
    <w:rsid w:val="3B962511"/>
    <w:rsid w:val="3C7F70D3"/>
    <w:rsid w:val="3CCF236D"/>
    <w:rsid w:val="3D7578F5"/>
    <w:rsid w:val="3E5B0F32"/>
    <w:rsid w:val="3EA3354D"/>
    <w:rsid w:val="3EAB0654"/>
    <w:rsid w:val="3EEE270C"/>
    <w:rsid w:val="3FC73D29"/>
    <w:rsid w:val="406B3BF6"/>
    <w:rsid w:val="409A0980"/>
    <w:rsid w:val="41141B18"/>
    <w:rsid w:val="42BD485E"/>
    <w:rsid w:val="43E161DA"/>
    <w:rsid w:val="43EC58B6"/>
    <w:rsid w:val="441840B8"/>
    <w:rsid w:val="443133A9"/>
    <w:rsid w:val="44A51CCC"/>
    <w:rsid w:val="45352A25"/>
    <w:rsid w:val="45715940"/>
    <w:rsid w:val="46A32EF1"/>
    <w:rsid w:val="47257B9C"/>
    <w:rsid w:val="47430F77"/>
    <w:rsid w:val="479F062A"/>
    <w:rsid w:val="47EB2347"/>
    <w:rsid w:val="47F1517F"/>
    <w:rsid w:val="47F21215"/>
    <w:rsid w:val="48940CC8"/>
    <w:rsid w:val="48D8709A"/>
    <w:rsid w:val="49740AC9"/>
    <w:rsid w:val="498424B2"/>
    <w:rsid w:val="4A15042C"/>
    <w:rsid w:val="4AB07EAF"/>
    <w:rsid w:val="4AE02732"/>
    <w:rsid w:val="4C452120"/>
    <w:rsid w:val="4C7636EC"/>
    <w:rsid w:val="4CAE37E9"/>
    <w:rsid w:val="4CD7758C"/>
    <w:rsid w:val="4CFA1B21"/>
    <w:rsid w:val="4D102FFD"/>
    <w:rsid w:val="4D946453"/>
    <w:rsid w:val="4DE67291"/>
    <w:rsid w:val="4E7D63AF"/>
    <w:rsid w:val="4F275AD4"/>
    <w:rsid w:val="4F781BA3"/>
    <w:rsid w:val="501D5F0B"/>
    <w:rsid w:val="50445805"/>
    <w:rsid w:val="50526B81"/>
    <w:rsid w:val="51A44DA9"/>
    <w:rsid w:val="52284F31"/>
    <w:rsid w:val="529C6C5D"/>
    <w:rsid w:val="53441981"/>
    <w:rsid w:val="537B4B2E"/>
    <w:rsid w:val="53CE24D4"/>
    <w:rsid w:val="55236D3E"/>
    <w:rsid w:val="5531145B"/>
    <w:rsid w:val="557B0928"/>
    <w:rsid w:val="56441BFE"/>
    <w:rsid w:val="56BA722E"/>
    <w:rsid w:val="571D2DE9"/>
    <w:rsid w:val="575D6537"/>
    <w:rsid w:val="57AA4301"/>
    <w:rsid w:val="57D936E4"/>
    <w:rsid w:val="582B683D"/>
    <w:rsid w:val="58E97957"/>
    <w:rsid w:val="59266DFD"/>
    <w:rsid w:val="59971C18"/>
    <w:rsid w:val="5A991225"/>
    <w:rsid w:val="5AAD1584"/>
    <w:rsid w:val="5AC02939"/>
    <w:rsid w:val="5B056CF6"/>
    <w:rsid w:val="5B0C2763"/>
    <w:rsid w:val="5B902391"/>
    <w:rsid w:val="5B9067AF"/>
    <w:rsid w:val="5BE237A4"/>
    <w:rsid w:val="5BF0186F"/>
    <w:rsid w:val="5BF44F90"/>
    <w:rsid w:val="5C4F1B29"/>
    <w:rsid w:val="5C564918"/>
    <w:rsid w:val="5C930305"/>
    <w:rsid w:val="5CE601C7"/>
    <w:rsid w:val="5D131446"/>
    <w:rsid w:val="5D474D14"/>
    <w:rsid w:val="5D7F1D13"/>
    <w:rsid w:val="5F0C439F"/>
    <w:rsid w:val="5F3952BB"/>
    <w:rsid w:val="5FE120C9"/>
    <w:rsid w:val="603323C6"/>
    <w:rsid w:val="60DF41D4"/>
    <w:rsid w:val="61FE3E76"/>
    <w:rsid w:val="63500CFE"/>
    <w:rsid w:val="63A1155A"/>
    <w:rsid w:val="64314250"/>
    <w:rsid w:val="64370110"/>
    <w:rsid w:val="64490245"/>
    <w:rsid w:val="6483791E"/>
    <w:rsid w:val="64AC114E"/>
    <w:rsid w:val="65197815"/>
    <w:rsid w:val="6549634D"/>
    <w:rsid w:val="655E2974"/>
    <w:rsid w:val="65646926"/>
    <w:rsid w:val="659661FB"/>
    <w:rsid w:val="678673E4"/>
    <w:rsid w:val="680A4899"/>
    <w:rsid w:val="68246BFD"/>
    <w:rsid w:val="68FF0188"/>
    <w:rsid w:val="69346AB9"/>
    <w:rsid w:val="6AC00666"/>
    <w:rsid w:val="6AE9209A"/>
    <w:rsid w:val="6B5E7890"/>
    <w:rsid w:val="6BDD6F4B"/>
    <w:rsid w:val="6C3C4515"/>
    <w:rsid w:val="6C735C70"/>
    <w:rsid w:val="6E023D7C"/>
    <w:rsid w:val="6E7004A6"/>
    <w:rsid w:val="6E8D777B"/>
    <w:rsid w:val="6F021259"/>
    <w:rsid w:val="6F4C463A"/>
    <w:rsid w:val="6FCF38F2"/>
    <w:rsid w:val="70822713"/>
    <w:rsid w:val="709A5F1E"/>
    <w:rsid w:val="70CD6084"/>
    <w:rsid w:val="711C189F"/>
    <w:rsid w:val="7123172D"/>
    <w:rsid w:val="714843CC"/>
    <w:rsid w:val="7150636D"/>
    <w:rsid w:val="715A71EC"/>
    <w:rsid w:val="72287CC1"/>
    <w:rsid w:val="723B526F"/>
    <w:rsid w:val="72830A80"/>
    <w:rsid w:val="7289422C"/>
    <w:rsid w:val="73152BC1"/>
    <w:rsid w:val="731A4E85"/>
    <w:rsid w:val="747C57E8"/>
    <w:rsid w:val="751F2C26"/>
    <w:rsid w:val="75573F0A"/>
    <w:rsid w:val="75752846"/>
    <w:rsid w:val="75AA0AD3"/>
    <w:rsid w:val="75BA46FD"/>
    <w:rsid w:val="77DC7123"/>
    <w:rsid w:val="78103607"/>
    <w:rsid w:val="79106380"/>
    <w:rsid w:val="792B1B1B"/>
    <w:rsid w:val="796E79F0"/>
    <w:rsid w:val="79D34D73"/>
    <w:rsid w:val="7AE2097E"/>
    <w:rsid w:val="7AE27347"/>
    <w:rsid w:val="7B626F04"/>
    <w:rsid w:val="7C8A4081"/>
    <w:rsid w:val="7D326608"/>
    <w:rsid w:val="7D81489A"/>
    <w:rsid w:val="7DA63EE4"/>
    <w:rsid w:val="7E172334"/>
    <w:rsid w:val="7E5356EF"/>
    <w:rsid w:val="7F4F7519"/>
    <w:rsid w:val="7F5160D2"/>
    <w:rsid w:val="7F9E16B9"/>
    <w:rsid w:val="7FFB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汉仪正圆 55简" w:hAnsi="汉仪正圆 55简" w:eastAsia="汉仪正圆 55简" w:cs="汉仪正圆 55简"/>
      <w:kern w:val="2"/>
      <w:sz w:val="24"/>
      <w:szCs w:val="3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qFormat/>
    <w:uiPriority w:val="0"/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524;\AppData\Roaming\kingsoft\office6\templates\download\004de1d6-4409-4aab-a14d-df49bfe67032\&#20250;&#35745;&#24212;&#23626;&#29983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会计应届生求职简历.docx</Template>
  <Pages>2</Pages>
  <Words>393</Words>
  <Characters>460</Characters>
  <Lines>3</Lines>
  <Paragraphs>1</Paragraphs>
  <TotalTime>300</TotalTime>
  <ScaleCrop>false</ScaleCrop>
  <LinksUpToDate>false</LinksUpToDate>
  <CharactersWithSpaces>463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2022-08-13T02:05:00Z</dcterms:created>
  <dc:creator>果</dc:creator>
  <cp:lastModifiedBy>admin</cp:lastModifiedBy>
  <dcterms:modified xsi:type="dcterms:W3CDTF">2022-09-14T05:47:45Z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80D25F5AC49F47348C0A6642E9EC9995</vt:lpwstr>
  </property>
  <property fmtid="{D5CDD505-2E9C-101B-9397-08002B2CF9AE}" pid="4" name="KSOTemplateUUID">
    <vt:lpwstr>v1.0_mb_eFc44agbvoIuR2qNlBLhfA==</vt:lpwstr>
  </property>
</Properties>
</file>